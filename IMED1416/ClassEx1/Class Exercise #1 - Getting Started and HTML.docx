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9429" w14:textId="4459580F" w:rsidR="00045808" w:rsidRDefault="00BC76AB">
      <w:pPr>
        <w:pStyle w:val="Heading1"/>
      </w:pPr>
      <w:r>
        <w:t xml:space="preserve">Class Exercise #1 </w:t>
      </w:r>
      <w:r w:rsidR="00EF7AE9">
        <w:t>–</w:t>
      </w:r>
      <w:r>
        <w:t xml:space="preserve"> </w:t>
      </w:r>
      <w:r w:rsidR="00EF7AE9">
        <w:t>Getting Started</w:t>
      </w:r>
      <w:r w:rsidR="00136B63">
        <w:t xml:space="preserve"> and HTML</w:t>
      </w:r>
    </w:p>
    <w:p w14:paraId="0C5EAA9C" w14:textId="62F77140" w:rsidR="00045808" w:rsidRDefault="00BC76AB" w:rsidP="00BC76AB">
      <w:r>
        <w:t>Instruction:</w:t>
      </w:r>
    </w:p>
    <w:p w14:paraId="49C082F6" w14:textId="796CE19E" w:rsidR="00BC76AB" w:rsidRDefault="00BC76AB" w:rsidP="00BC76AB"/>
    <w:p w14:paraId="61186AD3" w14:textId="100DF0DD" w:rsidR="00BC76AB" w:rsidRDefault="00BC76AB" w:rsidP="00BC76AB">
      <w:r>
        <w:t>1. Please use MS Windows 10 Snipping Tool to take screen shot of the following Task</w:t>
      </w:r>
      <w:r w:rsidR="00E36A4B">
        <w:t>s, make sure it is legible and readable screen shot.</w:t>
      </w:r>
      <w:r w:rsidR="002B69C2">
        <w:t xml:space="preserve"> </w:t>
      </w:r>
      <w:r w:rsidR="002B69C2" w:rsidRPr="002B69C2">
        <w:rPr>
          <w:highlight w:val="yellow"/>
        </w:rPr>
        <w:t>The yellow highlighted text area</w:t>
      </w:r>
      <w:r w:rsidR="00391566">
        <w:rPr>
          <w:highlight w:val="yellow"/>
        </w:rPr>
        <w:t>s</w:t>
      </w:r>
      <w:r w:rsidR="002B69C2" w:rsidRPr="002B69C2">
        <w:rPr>
          <w:highlight w:val="yellow"/>
        </w:rPr>
        <w:t xml:space="preserve"> are where you need to complete.</w:t>
      </w:r>
    </w:p>
    <w:p w14:paraId="57ABF75C" w14:textId="7B3D635A" w:rsidR="00C026FD" w:rsidRDefault="00C026FD" w:rsidP="00BC76AB"/>
    <w:p w14:paraId="7D197937" w14:textId="197391EE" w:rsidR="00C026FD" w:rsidRDefault="00C026FD" w:rsidP="00BC76AB">
      <w:r>
        <w:t>2. Please put your full name in the header</w:t>
      </w:r>
      <w:r w:rsidR="00113176">
        <w:t>.</w:t>
      </w:r>
    </w:p>
    <w:p w14:paraId="01B2283D" w14:textId="2ABE584B" w:rsidR="00113176" w:rsidRDefault="00113176" w:rsidP="00BC76AB"/>
    <w:p w14:paraId="634E0E90" w14:textId="0AEC5605" w:rsidR="00113176" w:rsidRDefault="00113176" w:rsidP="00BC76AB">
      <w:r>
        <w:t>3. Please do not modify this document to another format, keep as MS Word with .docx.</w:t>
      </w:r>
    </w:p>
    <w:p w14:paraId="37413F58" w14:textId="5D27E850" w:rsidR="00C026FD" w:rsidRDefault="00C026FD" w:rsidP="00BC76AB"/>
    <w:p w14:paraId="5F081AA1" w14:textId="51D110AE" w:rsidR="00C026FD" w:rsidRDefault="00113176" w:rsidP="00BC76AB">
      <w:r>
        <w:t>4</w:t>
      </w:r>
      <w:r w:rsidR="00C026FD">
        <w:t xml:space="preserve">. Submit this document to </w:t>
      </w:r>
      <w:proofErr w:type="spellStart"/>
      <w:r w:rsidR="00C026FD">
        <w:t>eCampus</w:t>
      </w:r>
      <w:proofErr w:type="spellEnd"/>
      <w:r w:rsidR="00C026FD">
        <w:t xml:space="preserve"> &gt; Submit Your Assignment Here &gt; Class Exercise #1 Submit Here. Refer to the syllabi </w:t>
      </w:r>
      <w:r w:rsidR="00541909">
        <w:t xml:space="preserve">course calendar </w:t>
      </w:r>
      <w:r w:rsidR="00C026FD">
        <w:t>for due date.</w:t>
      </w:r>
    </w:p>
    <w:p w14:paraId="5C79B51B" w14:textId="4425BB1A" w:rsidR="00D61E94" w:rsidRDefault="00D61E94" w:rsidP="00BC76AB"/>
    <w:p w14:paraId="50425990" w14:textId="233841BB" w:rsidR="00541909" w:rsidRDefault="002633D3" w:rsidP="00BC76AB">
      <w:r>
        <w:t>=================================================================</w:t>
      </w:r>
    </w:p>
    <w:p w14:paraId="7BF7FED7" w14:textId="06440F55" w:rsidR="00541909" w:rsidRPr="00872DF3" w:rsidRDefault="00541909" w:rsidP="00541909">
      <w:pPr>
        <w:rPr>
          <w:rFonts w:asciiTheme="minorHAnsi" w:hAnsiTheme="minorHAnsi" w:cstheme="minorHAnsi"/>
          <w:b/>
          <w:bCs/>
          <w:sz w:val="28"/>
          <w:szCs w:val="28"/>
        </w:rPr>
      </w:pPr>
      <w:r w:rsidRPr="00872DF3">
        <w:rPr>
          <w:rFonts w:asciiTheme="minorHAnsi" w:hAnsiTheme="minorHAnsi" w:cstheme="minorHAnsi"/>
          <w:b/>
          <w:bCs/>
          <w:sz w:val="28"/>
          <w:szCs w:val="28"/>
        </w:rPr>
        <w:t>Part I has Task A</w:t>
      </w:r>
      <w:r w:rsidR="00A71CAD">
        <w:rPr>
          <w:rFonts w:asciiTheme="minorHAnsi" w:hAnsiTheme="minorHAnsi" w:cstheme="minorHAnsi"/>
          <w:b/>
          <w:bCs/>
          <w:sz w:val="28"/>
          <w:szCs w:val="28"/>
        </w:rPr>
        <w:t xml:space="preserve">, </w:t>
      </w:r>
      <w:r w:rsidRPr="00872DF3">
        <w:rPr>
          <w:rFonts w:asciiTheme="minorHAnsi" w:hAnsiTheme="minorHAnsi" w:cstheme="minorHAnsi"/>
          <w:b/>
          <w:bCs/>
          <w:sz w:val="28"/>
          <w:szCs w:val="28"/>
        </w:rPr>
        <w:t>B</w:t>
      </w:r>
      <w:r w:rsidR="00A71CAD">
        <w:rPr>
          <w:rFonts w:asciiTheme="minorHAnsi" w:hAnsiTheme="minorHAnsi" w:cstheme="minorHAnsi"/>
          <w:b/>
          <w:bCs/>
          <w:sz w:val="28"/>
          <w:szCs w:val="28"/>
        </w:rPr>
        <w:t>, C and D</w:t>
      </w:r>
      <w:r w:rsidRPr="00872DF3">
        <w:rPr>
          <w:rFonts w:asciiTheme="minorHAnsi" w:hAnsiTheme="minorHAnsi" w:cstheme="minorHAnsi"/>
          <w:b/>
          <w:bCs/>
          <w:sz w:val="28"/>
          <w:szCs w:val="28"/>
        </w:rPr>
        <w:t>:</w:t>
      </w:r>
      <w:r w:rsidR="00872DF3" w:rsidRPr="00872DF3">
        <w:rPr>
          <w:rFonts w:asciiTheme="minorHAnsi" w:hAnsiTheme="minorHAnsi" w:cstheme="minorHAnsi"/>
          <w:b/>
          <w:bCs/>
          <w:sz w:val="28"/>
          <w:szCs w:val="28"/>
        </w:rPr>
        <w:t xml:space="preserve"> File Management and </w:t>
      </w:r>
      <w:r w:rsidR="00A71CAD">
        <w:rPr>
          <w:rFonts w:asciiTheme="minorHAnsi" w:hAnsiTheme="minorHAnsi" w:cstheme="minorHAnsi"/>
          <w:b/>
          <w:bCs/>
          <w:sz w:val="28"/>
          <w:szCs w:val="28"/>
        </w:rPr>
        <w:t xml:space="preserve">DOS </w:t>
      </w:r>
      <w:r w:rsidR="00872DF3" w:rsidRPr="00872DF3">
        <w:rPr>
          <w:rFonts w:asciiTheme="minorHAnsi" w:hAnsiTheme="minorHAnsi" w:cstheme="minorHAnsi"/>
          <w:b/>
          <w:bCs/>
          <w:sz w:val="28"/>
          <w:szCs w:val="28"/>
        </w:rPr>
        <w:t>Concepts</w:t>
      </w:r>
    </w:p>
    <w:p w14:paraId="7B36AF82" w14:textId="5C4BD735" w:rsidR="00541909" w:rsidRPr="00872DF3" w:rsidRDefault="00D61E94" w:rsidP="00D61E94">
      <w:pPr>
        <w:tabs>
          <w:tab w:val="left" w:pos="1965"/>
        </w:tabs>
        <w:rPr>
          <w:sz w:val="28"/>
          <w:szCs w:val="28"/>
        </w:rPr>
      </w:pPr>
      <w:r w:rsidRPr="00872DF3">
        <w:rPr>
          <w:sz w:val="28"/>
          <w:szCs w:val="28"/>
        </w:rPr>
        <w:tab/>
      </w:r>
    </w:p>
    <w:p w14:paraId="30B049B4" w14:textId="48A04A40" w:rsidR="00D61E94" w:rsidRPr="00872DF3" w:rsidRDefault="00D61E94" w:rsidP="00D61E94">
      <w:pPr>
        <w:rPr>
          <w:rFonts w:asciiTheme="minorHAnsi" w:hAnsiTheme="minorHAnsi" w:cstheme="minorHAnsi"/>
          <w:b/>
          <w:bCs/>
          <w:sz w:val="28"/>
          <w:szCs w:val="28"/>
        </w:rPr>
      </w:pPr>
      <w:r w:rsidRPr="00872DF3">
        <w:rPr>
          <w:rFonts w:asciiTheme="minorHAnsi" w:hAnsiTheme="minorHAnsi" w:cstheme="minorHAnsi"/>
          <w:b/>
          <w:bCs/>
          <w:sz w:val="28"/>
          <w:szCs w:val="28"/>
        </w:rPr>
        <w:t>Part II has Task A</w:t>
      </w:r>
      <w:r w:rsidR="002633D3" w:rsidRPr="00872DF3">
        <w:rPr>
          <w:rFonts w:asciiTheme="minorHAnsi" w:hAnsiTheme="minorHAnsi" w:cstheme="minorHAnsi"/>
          <w:b/>
          <w:bCs/>
          <w:sz w:val="28"/>
          <w:szCs w:val="28"/>
        </w:rPr>
        <w:t xml:space="preserve">, </w:t>
      </w:r>
      <w:r w:rsidR="00872DF3" w:rsidRPr="00872DF3">
        <w:rPr>
          <w:rFonts w:asciiTheme="minorHAnsi" w:hAnsiTheme="minorHAnsi" w:cstheme="minorHAnsi"/>
          <w:b/>
          <w:bCs/>
          <w:sz w:val="28"/>
          <w:szCs w:val="28"/>
        </w:rPr>
        <w:t>B and C: Software and First “Hello World” webpage</w:t>
      </w:r>
    </w:p>
    <w:p w14:paraId="484D4AD9" w14:textId="583D3941" w:rsidR="00872DF3" w:rsidRPr="00872DF3" w:rsidRDefault="00872DF3" w:rsidP="00D61E94">
      <w:pPr>
        <w:rPr>
          <w:rFonts w:asciiTheme="minorHAnsi" w:hAnsiTheme="minorHAnsi" w:cstheme="minorHAnsi"/>
          <w:b/>
          <w:bCs/>
          <w:sz w:val="28"/>
          <w:szCs w:val="28"/>
        </w:rPr>
      </w:pPr>
    </w:p>
    <w:p w14:paraId="3FCA44F6" w14:textId="20492826" w:rsidR="00872DF3" w:rsidRPr="00872DF3" w:rsidRDefault="00872DF3" w:rsidP="00D61E94">
      <w:pPr>
        <w:rPr>
          <w:rFonts w:asciiTheme="minorHAnsi" w:hAnsiTheme="minorHAnsi" w:cstheme="minorHAnsi"/>
          <w:b/>
          <w:bCs/>
          <w:sz w:val="28"/>
          <w:szCs w:val="28"/>
        </w:rPr>
      </w:pPr>
      <w:r w:rsidRPr="00872DF3">
        <w:rPr>
          <w:rFonts w:asciiTheme="minorHAnsi" w:hAnsiTheme="minorHAnsi" w:cstheme="minorHAnsi"/>
          <w:b/>
          <w:bCs/>
          <w:sz w:val="28"/>
          <w:szCs w:val="28"/>
        </w:rPr>
        <w:t xml:space="preserve">Part III has Task A, B and C: </w:t>
      </w:r>
      <w:r>
        <w:rPr>
          <w:rFonts w:asciiTheme="minorHAnsi" w:hAnsiTheme="minorHAnsi" w:cstheme="minorHAnsi"/>
          <w:b/>
          <w:bCs/>
          <w:sz w:val="28"/>
          <w:szCs w:val="28"/>
        </w:rPr>
        <w:t xml:space="preserve">Create default index.html </w:t>
      </w:r>
    </w:p>
    <w:p w14:paraId="32B2E5A2" w14:textId="1D54FB8F" w:rsidR="00BC76AB" w:rsidRDefault="00BC76AB" w:rsidP="00BC76AB"/>
    <w:p w14:paraId="34013ABF" w14:textId="77777777" w:rsidR="002633D3" w:rsidRDefault="002633D3" w:rsidP="002633D3">
      <w:r>
        <w:t>=================================================================</w:t>
      </w:r>
    </w:p>
    <w:p w14:paraId="7946D940" w14:textId="645F3539" w:rsidR="00541909" w:rsidRPr="00541909" w:rsidRDefault="00541909" w:rsidP="00872DF3">
      <w:pPr>
        <w:jc w:val="center"/>
        <w:rPr>
          <w:rFonts w:asciiTheme="minorHAnsi" w:hAnsiTheme="minorHAnsi" w:cstheme="minorHAnsi"/>
          <w:b/>
          <w:bCs/>
          <w:sz w:val="32"/>
          <w:szCs w:val="32"/>
        </w:rPr>
      </w:pPr>
      <w:r w:rsidRPr="00541909">
        <w:rPr>
          <w:rFonts w:asciiTheme="minorHAnsi" w:hAnsiTheme="minorHAnsi" w:cstheme="minorHAnsi"/>
          <w:b/>
          <w:bCs/>
          <w:sz w:val="32"/>
          <w:szCs w:val="32"/>
        </w:rPr>
        <w:t>Part I has Task A</w:t>
      </w:r>
      <w:r w:rsidR="00A71CAD">
        <w:rPr>
          <w:rFonts w:asciiTheme="minorHAnsi" w:hAnsiTheme="minorHAnsi" w:cstheme="minorHAnsi"/>
          <w:b/>
          <w:bCs/>
          <w:sz w:val="32"/>
          <w:szCs w:val="32"/>
        </w:rPr>
        <w:t xml:space="preserve"> and B: </w:t>
      </w:r>
      <w:r w:rsidR="00872DF3">
        <w:rPr>
          <w:rFonts w:asciiTheme="minorHAnsi" w:hAnsiTheme="minorHAnsi" w:cstheme="minorHAnsi"/>
          <w:b/>
          <w:bCs/>
          <w:sz w:val="32"/>
          <w:szCs w:val="32"/>
        </w:rPr>
        <w:t xml:space="preserve">File Management and </w:t>
      </w:r>
      <w:r w:rsidR="00A71CAD">
        <w:rPr>
          <w:rFonts w:asciiTheme="minorHAnsi" w:hAnsiTheme="minorHAnsi" w:cstheme="minorHAnsi"/>
          <w:b/>
          <w:bCs/>
          <w:sz w:val="32"/>
          <w:szCs w:val="32"/>
        </w:rPr>
        <w:t xml:space="preserve">DOS </w:t>
      </w:r>
      <w:r w:rsidR="00872DF3">
        <w:rPr>
          <w:rFonts w:asciiTheme="minorHAnsi" w:hAnsiTheme="minorHAnsi" w:cstheme="minorHAnsi"/>
          <w:b/>
          <w:bCs/>
          <w:sz w:val="32"/>
          <w:szCs w:val="32"/>
        </w:rPr>
        <w:t>Concepts</w:t>
      </w:r>
    </w:p>
    <w:p w14:paraId="26C3E19D" w14:textId="77777777" w:rsidR="00045808" w:rsidRDefault="00045808">
      <w:pPr>
        <w:pStyle w:val="Heading2"/>
      </w:pPr>
      <w:r>
        <w:t>Task A</w:t>
      </w:r>
    </w:p>
    <w:p w14:paraId="43B30DB1" w14:textId="77777777" w:rsidR="00045808" w:rsidRDefault="00045808"/>
    <w:p w14:paraId="321C07D9" w14:textId="445AA8A3" w:rsidR="008A26AD" w:rsidRDefault="008A26AD">
      <w:pPr>
        <w:numPr>
          <w:ilvl w:val="0"/>
          <w:numId w:val="9"/>
        </w:numPr>
      </w:pPr>
      <w:r>
        <w:t xml:space="preserve">Right </w:t>
      </w:r>
      <w:proofErr w:type="gramStart"/>
      <w:r>
        <w:t>mouse</w:t>
      </w:r>
      <w:proofErr w:type="gramEnd"/>
      <w:r>
        <w:t xml:space="preserve"> click on the Windows 10 Windows icon, bottom left, and select File Explorer.</w:t>
      </w:r>
    </w:p>
    <w:p w14:paraId="650453B3" w14:textId="720BD5BD" w:rsidR="008A26AD" w:rsidRDefault="008A26AD" w:rsidP="008A26AD">
      <w:pPr>
        <w:ind w:left="720"/>
      </w:pPr>
    </w:p>
    <w:p w14:paraId="4B139A16" w14:textId="77777777" w:rsidR="008A26AD" w:rsidRDefault="008A26AD" w:rsidP="008A26AD">
      <w:pPr>
        <w:ind w:left="720"/>
      </w:pPr>
    </w:p>
    <w:p w14:paraId="472107FB" w14:textId="66FAA7C8" w:rsidR="00045808" w:rsidRDefault="008A26AD" w:rsidP="008A26AD">
      <w:pPr>
        <w:numPr>
          <w:ilvl w:val="0"/>
          <w:numId w:val="9"/>
        </w:numPr>
      </w:pPr>
      <w:r>
        <w:t>Find the Document directory, c</w:t>
      </w:r>
      <w:r w:rsidR="00045808">
        <w:t>reate the folder structure shown below.</w:t>
      </w:r>
    </w:p>
    <w:p w14:paraId="593C095D" w14:textId="77777777" w:rsidR="00045808" w:rsidRDefault="00045808"/>
    <w:p w14:paraId="77D38C0A" w14:textId="6C604D0B" w:rsidR="008A26AD" w:rsidRDefault="006A5EC2">
      <w:pPr>
        <w:ind w:left="720" w:firstLine="720"/>
      </w:pPr>
      <w:r>
        <w:rPr>
          <w:noProof/>
        </w:rPr>
        <w:object w:dxaOrig="5789" w:dyaOrig="2340" w14:anchorId="5D14C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cor" style="width:190pt;height:77pt;mso-width-percent:0;mso-height-percent:0;mso-width-percent:0;mso-height-percent:0" o:ole="">
            <v:imagedata r:id="rId7" o:title=""/>
          </v:shape>
          <o:OLEObject Type="Embed" ProgID="OrgPlusWOPX.4" ShapeID="_x0000_i1025" DrawAspect="Content" ObjectID="_1723491637" r:id="rId8"/>
        </w:object>
      </w:r>
    </w:p>
    <w:p w14:paraId="4E556BC3" w14:textId="77777777" w:rsidR="008A26AD" w:rsidRDefault="008A26AD">
      <w:pPr>
        <w:ind w:left="720" w:firstLine="720"/>
      </w:pPr>
    </w:p>
    <w:p w14:paraId="6D3FD563" w14:textId="53B88A9F" w:rsidR="008A26AD" w:rsidRDefault="008A26AD" w:rsidP="008A26AD">
      <w:pPr>
        <w:ind w:left="360"/>
      </w:pPr>
      <w:r>
        <w:t xml:space="preserve">3. Use Sniping Tool to capture the screen shot of the Document directory with Schoolwork sub directory, and three sub </w:t>
      </w:r>
      <w:r w:rsidR="00E36A4B">
        <w:t>directories</w:t>
      </w:r>
      <w:r>
        <w:t>, and copy/paste below:</w:t>
      </w:r>
    </w:p>
    <w:p w14:paraId="7C77B1A0" w14:textId="77777777" w:rsidR="00045808" w:rsidRDefault="00045808">
      <w:pPr>
        <w:ind w:left="720" w:firstLine="720"/>
      </w:pPr>
    </w:p>
    <w:p w14:paraId="16E64349" w14:textId="77777777" w:rsidR="00045808" w:rsidRDefault="00045808">
      <w:pPr>
        <w:ind w:left="720" w:firstLine="720"/>
      </w:pPr>
    </w:p>
    <w:p w14:paraId="1AAFFA40" w14:textId="77777777" w:rsidR="00045808" w:rsidRDefault="00045808">
      <w:pPr>
        <w:ind w:left="720" w:firstLine="720"/>
      </w:pPr>
    </w:p>
    <w:p w14:paraId="6C201B99" w14:textId="77777777" w:rsidR="00045808" w:rsidRDefault="00045808">
      <w:pPr>
        <w:ind w:left="720" w:firstLine="720"/>
      </w:pPr>
    </w:p>
    <w:p w14:paraId="26CFBF2F" w14:textId="77777777" w:rsidR="00045808" w:rsidRDefault="00045808">
      <w:pPr>
        <w:ind w:left="720" w:firstLine="720"/>
      </w:pPr>
    </w:p>
    <w:p w14:paraId="0AE638A2" w14:textId="77777777" w:rsidR="00045808" w:rsidRDefault="00045808">
      <w:pPr>
        <w:ind w:left="720" w:firstLine="720"/>
      </w:pPr>
    </w:p>
    <w:p w14:paraId="3D174810" w14:textId="77777777" w:rsidR="00045808" w:rsidRDefault="00045808">
      <w:pPr>
        <w:ind w:left="720" w:firstLine="720"/>
      </w:pPr>
    </w:p>
    <w:p w14:paraId="413463E8" w14:textId="21FE2ACB" w:rsidR="00045808" w:rsidRDefault="008A26AD" w:rsidP="008A26AD">
      <w:pPr>
        <w:ind w:left="360"/>
      </w:pPr>
      <w:r>
        <w:t xml:space="preserve">4. </w:t>
      </w:r>
      <w:r w:rsidR="00045808">
        <w:t xml:space="preserve">The History folder needs to be further subdivided into two </w:t>
      </w:r>
      <w:r w:rsidR="00E36A4B">
        <w:t xml:space="preserve">sub </w:t>
      </w:r>
      <w:r w:rsidR="00045808">
        <w:t xml:space="preserve">folders </w:t>
      </w:r>
      <w:r w:rsidR="00045808">
        <w:rPr>
          <w:u w:val="single"/>
        </w:rPr>
        <w:t>Coursework</w:t>
      </w:r>
      <w:r w:rsidR="00045808">
        <w:rPr>
          <w:b/>
          <w:bCs/>
        </w:rPr>
        <w:t xml:space="preserve"> </w:t>
      </w:r>
      <w:r w:rsidR="00045808">
        <w:t xml:space="preserve">and </w:t>
      </w:r>
      <w:r w:rsidR="00045808">
        <w:rPr>
          <w:u w:val="single"/>
        </w:rPr>
        <w:t>Past Exams</w:t>
      </w:r>
      <w:r w:rsidR="00045808">
        <w:t xml:space="preserve">.  Create these folders in the </w:t>
      </w:r>
      <w:r w:rsidR="00045808">
        <w:rPr>
          <w:b/>
          <w:bCs/>
        </w:rPr>
        <w:t>History</w:t>
      </w:r>
      <w:r w:rsidR="00045808">
        <w:t xml:space="preserve"> subfolder and update the diagram above to show them.</w:t>
      </w:r>
      <w:r>
        <w:t xml:space="preserve"> (Use Sniping Tool to capture the screen shot)</w:t>
      </w:r>
    </w:p>
    <w:p w14:paraId="3821FCE3" w14:textId="0AEF5554" w:rsidR="008A26AD" w:rsidRDefault="008A26AD" w:rsidP="008A26AD">
      <w:pPr>
        <w:ind w:left="360"/>
      </w:pPr>
    </w:p>
    <w:p w14:paraId="1AA92839" w14:textId="6678C8BA" w:rsidR="008A26AD" w:rsidRDefault="008A26AD" w:rsidP="008A26AD">
      <w:pPr>
        <w:ind w:left="360"/>
      </w:pPr>
    </w:p>
    <w:p w14:paraId="42B98659" w14:textId="6263EB0F" w:rsidR="008A26AD" w:rsidRDefault="008A26AD" w:rsidP="008A26AD">
      <w:pPr>
        <w:ind w:left="360"/>
      </w:pPr>
    </w:p>
    <w:p w14:paraId="2E3D796A" w14:textId="07679E9E" w:rsidR="008A26AD" w:rsidRDefault="008A26AD" w:rsidP="008A26AD">
      <w:pPr>
        <w:ind w:left="360"/>
      </w:pPr>
    </w:p>
    <w:p w14:paraId="2D3CD556" w14:textId="11D11817" w:rsidR="008A26AD" w:rsidRDefault="008A26AD" w:rsidP="008A26AD">
      <w:pPr>
        <w:ind w:left="360"/>
      </w:pPr>
    </w:p>
    <w:p w14:paraId="1D95E7A6" w14:textId="1AE4951D" w:rsidR="008A26AD" w:rsidRDefault="008A26AD" w:rsidP="008A26AD">
      <w:pPr>
        <w:ind w:left="360"/>
      </w:pPr>
    </w:p>
    <w:p w14:paraId="4E3929CA" w14:textId="02050354" w:rsidR="008A26AD" w:rsidRDefault="008A26AD" w:rsidP="008A26AD">
      <w:pPr>
        <w:ind w:left="360"/>
      </w:pPr>
    </w:p>
    <w:p w14:paraId="155D51EF" w14:textId="381CFBF1" w:rsidR="008A26AD" w:rsidRDefault="008A26AD" w:rsidP="008A26AD">
      <w:pPr>
        <w:ind w:left="360"/>
      </w:pPr>
    </w:p>
    <w:p w14:paraId="4AFA2D48" w14:textId="7AA81019" w:rsidR="008A26AD" w:rsidRDefault="008A26AD" w:rsidP="008A26AD">
      <w:pPr>
        <w:ind w:left="360"/>
      </w:pPr>
    </w:p>
    <w:p w14:paraId="1C7E9355" w14:textId="3EE6EE48" w:rsidR="008A26AD" w:rsidRDefault="008A26AD" w:rsidP="008A26AD">
      <w:pPr>
        <w:ind w:left="360"/>
      </w:pPr>
    </w:p>
    <w:p w14:paraId="3C502828" w14:textId="6A2164DD" w:rsidR="008A26AD" w:rsidRDefault="008A26AD" w:rsidP="008A26AD">
      <w:pPr>
        <w:ind w:left="360"/>
      </w:pPr>
    </w:p>
    <w:p w14:paraId="1E27666D" w14:textId="68912BE7" w:rsidR="008A26AD" w:rsidRDefault="008A26AD" w:rsidP="008A26AD">
      <w:pPr>
        <w:ind w:left="360"/>
      </w:pPr>
    </w:p>
    <w:p w14:paraId="244E21A0" w14:textId="646CAF65" w:rsidR="008A26AD" w:rsidRDefault="008A26AD" w:rsidP="008A26AD">
      <w:pPr>
        <w:ind w:left="360"/>
      </w:pPr>
    </w:p>
    <w:p w14:paraId="38919F57" w14:textId="459AAACA" w:rsidR="008A26AD" w:rsidRDefault="008A26AD" w:rsidP="008A26AD">
      <w:pPr>
        <w:ind w:left="360"/>
      </w:pPr>
    </w:p>
    <w:p w14:paraId="5996ED95" w14:textId="0E25640B" w:rsidR="008A26AD" w:rsidRDefault="008A26AD" w:rsidP="008A26AD">
      <w:pPr>
        <w:ind w:left="360"/>
      </w:pPr>
    </w:p>
    <w:p w14:paraId="4B7BB796" w14:textId="643EDB2B" w:rsidR="008A26AD" w:rsidRDefault="008A26AD" w:rsidP="008A26AD">
      <w:pPr>
        <w:ind w:left="360"/>
      </w:pPr>
    </w:p>
    <w:p w14:paraId="5A6AED1E" w14:textId="53177256" w:rsidR="008A26AD" w:rsidRDefault="008A26AD" w:rsidP="008A26AD">
      <w:pPr>
        <w:ind w:left="360"/>
      </w:pPr>
    </w:p>
    <w:p w14:paraId="458A304C" w14:textId="616BB264" w:rsidR="008A26AD" w:rsidRDefault="008A26AD" w:rsidP="008A26AD">
      <w:pPr>
        <w:ind w:left="360"/>
      </w:pPr>
    </w:p>
    <w:p w14:paraId="7BA79DE9" w14:textId="6861EFF3" w:rsidR="008A26AD" w:rsidRDefault="008A26AD" w:rsidP="008A26AD">
      <w:pPr>
        <w:ind w:left="360"/>
      </w:pPr>
    </w:p>
    <w:p w14:paraId="103F244F" w14:textId="616094CF" w:rsidR="008A26AD" w:rsidRDefault="008A26AD" w:rsidP="008A26AD">
      <w:pPr>
        <w:ind w:left="360"/>
      </w:pPr>
    </w:p>
    <w:p w14:paraId="5139A62F" w14:textId="2BA942E0" w:rsidR="008A26AD" w:rsidRDefault="008A26AD" w:rsidP="008A26AD">
      <w:pPr>
        <w:ind w:left="360"/>
      </w:pPr>
    </w:p>
    <w:p w14:paraId="17775123" w14:textId="5770634F" w:rsidR="008A26AD" w:rsidRDefault="008A26AD" w:rsidP="008A26AD">
      <w:pPr>
        <w:ind w:left="360"/>
      </w:pPr>
    </w:p>
    <w:p w14:paraId="0D9EC55D" w14:textId="1F063756" w:rsidR="008A26AD" w:rsidRDefault="008A26AD" w:rsidP="008A26AD">
      <w:pPr>
        <w:ind w:left="360"/>
      </w:pPr>
    </w:p>
    <w:p w14:paraId="4C859AB5" w14:textId="3C8D01FF" w:rsidR="008A26AD" w:rsidRDefault="008A26AD" w:rsidP="008A26AD">
      <w:pPr>
        <w:ind w:left="360"/>
      </w:pPr>
    </w:p>
    <w:p w14:paraId="3198B59F" w14:textId="77777777" w:rsidR="008A26AD" w:rsidRDefault="008A26AD" w:rsidP="008A26AD"/>
    <w:p w14:paraId="11E989CF" w14:textId="77777777" w:rsidR="00045808" w:rsidRDefault="00045808">
      <w:pPr>
        <w:pStyle w:val="Heading2"/>
      </w:pPr>
      <w:r>
        <w:t>Task B</w:t>
      </w:r>
    </w:p>
    <w:p w14:paraId="47588B76" w14:textId="77777777" w:rsidR="00045808" w:rsidRDefault="00045808"/>
    <w:p w14:paraId="2AEB0FBA" w14:textId="790F37BE" w:rsidR="00045808" w:rsidRDefault="008A26AD">
      <w:pPr>
        <w:numPr>
          <w:ilvl w:val="0"/>
          <w:numId w:val="10"/>
        </w:numPr>
      </w:pPr>
      <w:r>
        <w:t>Under the Document subdirectory, c</w:t>
      </w:r>
      <w:r w:rsidR="00045808">
        <w:t>reate the folder structure shown below.</w:t>
      </w:r>
    </w:p>
    <w:p w14:paraId="16C70E97" w14:textId="77777777" w:rsidR="00045808" w:rsidRDefault="00045808"/>
    <w:p w14:paraId="6D877D49" w14:textId="6C636F9B" w:rsidR="00045808" w:rsidRDefault="0011291D">
      <w:pPr>
        <w:ind w:firstLine="720"/>
      </w:pPr>
      <w:r>
        <w:rPr>
          <w:noProof/>
        </w:rPr>
        <w:drawing>
          <wp:inline distT="0" distB="0" distL="0" distR="0" wp14:anchorId="021DDB96" wp14:editId="13B26740">
            <wp:extent cx="1838960" cy="1105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77" t="35774" r="77296" b="46767"/>
                    <a:stretch>
                      <a:fillRect/>
                    </a:stretch>
                  </pic:blipFill>
                  <pic:spPr bwMode="auto">
                    <a:xfrm>
                      <a:off x="0" y="0"/>
                      <a:ext cx="1838960" cy="1105535"/>
                    </a:xfrm>
                    <a:prstGeom prst="rect">
                      <a:avLst/>
                    </a:prstGeom>
                    <a:noFill/>
                    <a:ln>
                      <a:noFill/>
                    </a:ln>
                  </pic:spPr>
                </pic:pic>
              </a:graphicData>
            </a:graphic>
          </wp:inline>
        </w:drawing>
      </w:r>
    </w:p>
    <w:p w14:paraId="01DE4FD6" w14:textId="77777777" w:rsidR="00045808" w:rsidRDefault="00045808"/>
    <w:p w14:paraId="48A97106" w14:textId="6CAF531F" w:rsidR="00045808" w:rsidRDefault="008A26AD">
      <w:pPr>
        <w:numPr>
          <w:ilvl w:val="0"/>
          <w:numId w:val="10"/>
        </w:numPr>
      </w:pPr>
      <w:r>
        <w:t>Use Sniping Tool to capture the screen shot, copy/paste below:</w:t>
      </w:r>
    </w:p>
    <w:p w14:paraId="1D14AFD8" w14:textId="3DAAB461" w:rsidR="008A26AD" w:rsidRDefault="008A26AD" w:rsidP="008A26AD"/>
    <w:p w14:paraId="58D6CEF2" w14:textId="43CDEE5C" w:rsidR="008A26AD" w:rsidRDefault="008A26AD" w:rsidP="008A26AD"/>
    <w:p w14:paraId="4E3E0E19" w14:textId="3DAFA448" w:rsidR="008A26AD" w:rsidRDefault="008A26AD" w:rsidP="008A26AD"/>
    <w:p w14:paraId="163E37C6" w14:textId="6BEE63B2" w:rsidR="008A26AD" w:rsidRDefault="008A26AD" w:rsidP="008A26AD"/>
    <w:p w14:paraId="3373896B" w14:textId="726B9B1F" w:rsidR="008A26AD" w:rsidRDefault="008A26AD" w:rsidP="008A26AD"/>
    <w:p w14:paraId="252AD885" w14:textId="77C11B4A" w:rsidR="008A26AD" w:rsidRDefault="008A26AD" w:rsidP="008A26AD"/>
    <w:p w14:paraId="7AA1E84E" w14:textId="3059EA9A" w:rsidR="008A26AD" w:rsidRDefault="008A26AD" w:rsidP="008A26AD"/>
    <w:p w14:paraId="0B80D312" w14:textId="6AB88FCB" w:rsidR="0011291D" w:rsidRDefault="0011291D">
      <w:pPr>
        <w:rPr>
          <w:rFonts w:ascii="Arial" w:hAnsi="Arial"/>
          <w:iCs/>
          <w:sz w:val="28"/>
          <w:szCs w:val="28"/>
          <w:u w:val="single"/>
        </w:rPr>
      </w:pPr>
    </w:p>
    <w:p w14:paraId="61FB875F" w14:textId="77777777" w:rsidR="0011291D" w:rsidRDefault="0011291D">
      <w:pPr>
        <w:pStyle w:val="Heading2"/>
      </w:pPr>
    </w:p>
    <w:p w14:paraId="7005AA57" w14:textId="2368EE0B" w:rsidR="00045808" w:rsidRDefault="00045808">
      <w:pPr>
        <w:pStyle w:val="Heading2"/>
      </w:pPr>
      <w:r>
        <w:t>Task C</w:t>
      </w:r>
    </w:p>
    <w:p w14:paraId="2464B987" w14:textId="77777777" w:rsidR="00045808" w:rsidRDefault="00045808"/>
    <w:p w14:paraId="472E3580" w14:textId="34460AF5" w:rsidR="00045808" w:rsidRDefault="00045808">
      <w:r>
        <w:t xml:space="preserve">In your </w:t>
      </w:r>
      <w:r w:rsidR="008A26AD">
        <w:t>Document subdirectory</w:t>
      </w:r>
      <w:r>
        <w:t xml:space="preserve"> create the folder structure shown below.</w:t>
      </w:r>
    </w:p>
    <w:p w14:paraId="7E1F3157" w14:textId="3413E000" w:rsidR="0011291D" w:rsidRDefault="0011291D">
      <w:r>
        <w:rPr>
          <w:noProof/>
        </w:rPr>
        <mc:AlternateContent>
          <mc:Choice Requires="wps">
            <w:drawing>
              <wp:anchor distT="0" distB="0" distL="114300" distR="114300" simplePos="0" relativeHeight="251658240" behindDoc="0" locked="0" layoutInCell="1" allowOverlap="1" wp14:anchorId="52E117CB" wp14:editId="3E2FBA12">
                <wp:simplePos x="0" y="0"/>
                <wp:positionH relativeFrom="column">
                  <wp:posOffset>2534285</wp:posOffset>
                </wp:positionH>
                <wp:positionV relativeFrom="paragraph">
                  <wp:posOffset>120650</wp:posOffset>
                </wp:positionV>
                <wp:extent cx="899160" cy="236220"/>
                <wp:effectExtent l="10160" t="13970" r="5080" b="6985"/>
                <wp:wrapNone/>
                <wp:docPr id="10"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36220"/>
                        </a:xfrm>
                        <a:prstGeom prst="rect">
                          <a:avLst/>
                        </a:prstGeom>
                        <a:solidFill>
                          <a:srgbClr val="FFFFFF"/>
                        </a:solidFill>
                        <a:ln w="9525">
                          <a:solidFill>
                            <a:srgbClr val="000000"/>
                          </a:solidFill>
                          <a:miter lim="800000"/>
                          <a:headEnd/>
                          <a:tailEnd/>
                        </a:ln>
                      </wps:spPr>
                      <wps:txbx>
                        <w:txbxContent>
                          <w:p w14:paraId="205AAD40" w14:textId="32C3CA43" w:rsidR="0011291D" w:rsidRDefault="0011291D">
                            <w:r>
                              <w:t>IMED 1316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117CB" id="_x0000_t202" coordsize="21600,21600" o:spt="202" path="m,l,21600r21600,l21600,xe">
                <v:stroke joinstyle="miter"/>
                <v:path gradientshapeok="t" o:connecttype="rect"/>
              </v:shapetype>
              <v:shape id="Text Box 7" o:spid="_x0000_s1026" type="#_x0000_t202" style="position:absolute;margin-left:199.55pt;margin-top:9.5pt;width:70.8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">
                <v:textbox>
                  <w:txbxContent>
                    <w:p w14:paraId="205AAD40" w14:textId="32C3CA43" w:rsidR="0011291D" w:rsidRDefault="0011291D">
                      <w:r>
                        <w:t>IMED 1316</w:t>
                      </w:r>
                    </w:p>
                  </w:txbxContent>
                </v:textbox>
              </v:shape>
            </w:pict>
          </mc:Fallback>
        </mc:AlternateContent>
      </w:r>
    </w:p>
    <w:p w14:paraId="6E84AACD" w14:textId="72997581" w:rsidR="0011291D" w:rsidRDefault="0011291D"/>
    <w:p w14:paraId="043DB999" w14:textId="776E6A3F" w:rsidR="0011291D" w:rsidRDefault="00E07B48">
      <w:r>
        <w:rPr>
          <w:noProof/>
        </w:rPr>
        <mc:AlternateContent>
          <mc:Choice Requires="wps">
            <w:drawing>
              <wp:anchor distT="0" distB="0" distL="114300" distR="114300" simplePos="0" relativeHeight="251682816" behindDoc="0" locked="0" layoutInCell="1" allowOverlap="1" wp14:anchorId="61EEE899" wp14:editId="21606433">
                <wp:simplePos x="0" y="0"/>
                <wp:positionH relativeFrom="column">
                  <wp:posOffset>2925954</wp:posOffset>
                </wp:positionH>
                <wp:positionV relativeFrom="paragraph">
                  <wp:posOffset>46795</wp:posOffset>
                </wp:positionV>
                <wp:extent cx="5025" cy="186557"/>
                <wp:effectExtent l="76200" t="0" r="71755" b="61595"/>
                <wp:wrapNone/>
                <wp:docPr id="20" name="Straight Arrow Connector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5" cy="186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35963B" id="_x0000_t32" coordsize="21600,21600" o:spt="32" o:oned="t" path="m,l21600,21600e" filled="f">
                <v:path arrowok="t" fillok="f" o:connecttype="none"/>
                <o:lock v:ext="edit" shapetype="t"/>
              </v:shapetype>
              <v:shape id="Straight Arrow Connector 20" o:spid="_x0000_s1026" type="#_x0000_t32" style="position:absolute;margin-left:230.4pt;margin-top:3.7pt;width:.4pt;height:1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" strokecolor="#4472c4 [3204]" strokeweight=".5pt">
                <v:stroke endarrow="block" joinstyle="miter"/>
              </v:shape>
            </w:pict>
          </mc:Fallback>
        </mc:AlternateContent>
      </w:r>
    </w:p>
    <w:p w14:paraId="52C757F3" w14:textId="3FFEF6DB" w:rsidR="00045808" w:rsidRDefault="00E07B48">
      <w:r>
        <w:rPr>
          <w:noProof/>
        </w:rPr>
        <mc:AlternateContent>
          <mc:Choice Requires="wps">
            <w:drawing>
              <wp:anchor distT="0" distB="0" distL="114300" distR="114300" simplePos="0" relativeHeight="251685888" behindDoc="0" locked="0" layoutInCell="1" allowOverlap="1" wp14:anchorId="33510DE5" wp14:editId="09F0B12D">
                <wp:simplePos x="0" y="0"/>
                <wp:positionH relativeFrom="column">
                  <wp:posOffset>5196798</wp:posOffset>
                </wp:positionH>
                <wp:positionV relativeFrom="paragraph">
                  <wp:posOffset>64330</wp:posOffset>
                </wp:positionV>
                <wp:extent cx="0" cy="130629"/>
                <wp:effectExtent l="76200" t="0" r="57150" b="60325"/>
                <wp:wrapNone/>
                <wp:docPr id="23" name="Straight Arrow Connector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3335F" id="Straight Arrow Connector 23" o:spid="_x0000_s1026" type="#_x0000_t32" style="position:absolute;margin-left:409.2pt;margin-top:5.05pt;width:0;height:10.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B8E2B45" wp14:editId="71C9CB1C">
                <wp:simplePos x="0" y="0"/>
                <wp:positionH relativeFrom="column">
                  <wp:posOffset>3056583</wp:posOffset>
                </wp:positionH>
                <wp:positionV relativeFrom="paragraph">
                  <wp:posOffset>79047</wp:posOffset>
                </wp:positionV>
                <wp:extent cx="5024" cy="98411"/>
                <wp:effectExtent l="76200" t="0" r="71755" b="54610"/>
                <wp:wrapNone/>
                <wp:docPr id="22" name="Straight Arrow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4" cy="9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A1DCC" id="Straight Arrow Connector 22" o:spid="_x0000_s1026" type="#_x0000_t32" style="position:absolute;margin-left:240.7pt;margin-top:6.2pt;width:.4pt;height: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8906637" wp14:editId="6581E11D">
                <wp:simplePos x="0" y="0"/>
                <wp:positionH relativeFrom="column">
                  <wp:posOffset>861018</wp:posOffset>
                </wp:positionH>
                <wp:positionV relativeFrom="paragraph">
                  <wp:posOffset>79563</wp:posOffset>
                </wp:positionV>
                <wp:extent cx="15073" cy="130468"/>
                <wp:effectExtent l="57150" t="0" r="61595" b="60325"/>
                <wp:wrapNone/>
                <wp:docPr id="21" name="Straight Arrow Connector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5073" cy="130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00C74" id="Straight Arrow Connector 21" o:spid="_x0000_s1026" type="#_x0000_t32" style="position:absolute;margin-left:67.8pt;margin-top:6.25pt;width:1.2pt;height:10.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AE82269" wp14:editId="42A5FDC3">
                <wp:simplePos x="0" y="0"/>
                <wp:positionH relativeFrom="column">
                  <wp:posOffset>861018</wp:posOffset>
                </wp:positionH>
                <wp:positionV relativeFrom="paragraph">
                  <wp:posOffset>54282</wp:posOffset>
                </wp:positionV>
                <wp:extent cx="4335864" cy="25121"/>
                <wp:effectExtent l="0" t="0" r="26670" b="32385"/>
                <wp:wrapNone/>
                <wp:docPr id="19" name="Straight Connector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4335864" cy="25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E5B50A" id="Straight Connector 19"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67.8pt,4.25pt" to="409.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" strokecolor="black [3200]" strokeweight=".5pt">
                <v:stroke joinstyle="miter"/>
              </v:line>
            </w:pict>
          </mc:Fallback>
        </mc:AlternateContent>
      </w:r>
    </w:p>
    <w:p w14:paraId="7706B9A5" w14:textId="79604A56" w:rsidR="0011291D" w:rsidRDefault="00E40B0F">
      <w:r>
        <w:rPr>
          <w:noProof/>
        </w:rPr>
        <mc:AlternateContent>
          <mc:Choice Requires="wps">
            <w:drawing>
              <wp:anchor distT="0" distB="0" distL="114300" distR="114300" simplePos="0" relativeHeight="251662336" behindDoc="0" locked="0" layoutInCell="1" allowOverlap="1" wp14:anchorId="51AE0470" wp14:editId="4C32CB3D">
                <wp:simplePos x="0" y="0"/>
                <wp:positionH relativeFrom="column">
                  <wp:posOffset>2378382</wp:posOffset>
                </wp:positionH>
                <wp:positionV relativeFrom="paragraph">
                  <wp:posOffset>15987</wp:posOffset>
                </wp:positionV>
                <wp:extent cx="1180465" cy="271145"/>
                <wp:effectExtent l="5715" t="12700" r="13970" b="11430"/>
                <wp:wrapNone/>
                <wp:docPr id="8"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1145"/>
                        </a:xfrm>
                        <a:prstGeom prst="rect">
                          <a:avLst/>
                        </a:prstGeom>
                        <a:solidFill>
                          <a:srgbClr val="FFFFFF"/>
                        </a:solidFill>
                        <a:ln w="9525">
                          <a:solidFill>
                            <a:srgbClr val="000000"/>
                          </a:solidFill>
                          <a:miter lim="800000"/>
                          <a:headEnd/>
                          <a:tailEnd/>
                        </a:ln>
                      </wps:spPr>
                      <wps:txbx>
                        <w:txbxContent>
                          <w:p w14:paraId="521F57CE" w14:textId="65C68C7B" w:rsidR="0011291D" w:rsidRDefault="0011291D" w:rsidP="0011291D">
                            <w:r>
                              <w:t>ClassProject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0470" id="Text Box 11" o:spid="_x0000_s1027" type="#_x0000_t202" style="position:absolute;margin-left:187.25pt;margin-top:1.25pt;width:92.9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">
                <v:textbox>
                  <w:txbxContent>
                    <w:p w14:paraId="521F57CE" w14:textId="65C68C7B" w:rsidR="0011291D" w:rsidRDefault="0011291D" w:rsidP="0011291D">
                      <w:r>
                        <w:t>ClassProject</w:t>
                      </w:r>
                    </w:p>
                  </w:txbxContent>
                </v:textbox>
              </v:shape>
            </w:pict>
          </mc:Fallback>
        </mc:AlternateContent>
      </w:r>
      <w:r w:rsidR="0011291D">
        <w:rPr>
          <w:noProof/>
        </w:rPr>
        <mc:AlternateContent>
          <mc:Choice Requires="wps">
            <w:drawing>
              <wp:anchor distT="0" distB="0" distL="114300" distR="114300" simplePos="0" relativeHeight="251668480" behindDoc="0" locked="0" layoutInCell="1" allowOverlap="1" wp14:anchorId="76CD09E3" wp14:editId="1982DFFF">
                <wp:simplePos x="0" y="0"/>
                <wp:positionH relativeFrom="column">
                  <wp:posOffset>4652387</wp:posOffset>
                </wp:positionH>
                <wp:positionV relativeFrom="paragraph">
                  <wp:posOffset>17780</wp:posOffset>
                </wp:positionV>
                <wp:extent cx="1180465" cy="271145"/>
                <wp:effectExtent l="5715" t="12700" r="13970" b="11430"/>
                <wp:wrapNone/>
                <wp:docPr id="11"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1145"/>
                        </a:xfrm>
                        <a:prstGeom prst="rect">
                          <a:avLst/>
                        </a:prstGeom>
                        <a:solidFill>
                          <a:srgbClr val="FFFFFF"/>
                        </a:solidFill>
                        <a:ln w="9525">
                          <a:solidFill>
                            <a:srgbClr val="000000"/>
                          </a:solidFill>
                          <a:miter lim="800000"/>
                          <a:headEnd/>
                          <a:tailEnd/>
                        </a:ln>
                      </wps:spPr>
                      <wps:txbx>
                        <w:txbxContent>
                          <w:p w14:paraId="7B0615C8" w14:textId="52362A70" w:rsidR="0011291D" w:rsidRDefault="0011291D" w:rsidP="0011291D">
                            <w:r>
                              <w:t>Documents</w:t>
                            </w:r>
                          </w:p>
                          <w:p w14:paraId="0306ED72" w14:textId="77777777" w:rsidR="0011291D" w:rsidRDefault="0011291D" w:rsidP="00112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D09E3" id="_x0000_s1028" type="#_x0000_t202" style="position:absolute;margin-left:366.35pt;margin-top:1.4pt;width:92.95pt;height: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">
                <v:textbox>
                  <w:txbxContent>
                    <w:p w14:paraId="7B0615C8" w14:textId="52362A70" w:rsidR="0011291D" w:rsidRDefault="0011291D" w:rsidP="0011291D">
                      <w:r>
                        <w:t>Documents</w:t>
                      </w:r>
                    </w:p>
                    <w:p w14:paraId="0306ED72" w14:textId="77777777" w:rsidR="0011291D" w:rsidRDefault="0011291D" w:rsidP="0011291D"/>
                  </w:txbxContent>
                </v:textbox>
              </v:shape>
            </w:pict>
          </mc:Fallback>
        </mc:AlternateContent>
      </w:r>
      <w:r w:rsidR="0011291D">
        <w:rPr>
          <w:noProof/>
        </w:rPr>
        <mc:AlternateContent>
          <mc:Choice Requires="wps">
            <w:drawing>
              <wp:anchor distT="0" distB="0" distL="114300" distR="114300" simplePos="0" relativeHeight="251659264" behindDoc="0" locked="0" layoutInCell="1" allowOverlap="1" wp14:anchorId="51AE0470" wp14:editId="12AD43FF">
                <wp:simplePos x="0" y="0"/>
                <wp:positionH relativeFrom="column">
                  <wp:posOffset>273050</wp:posOffset>
                </wp:positionH>
                <wp:positionV relativeFrom="paragraph">
                  <wp:posOffset>20955</wp:posOffset>
                </wp:positionV>
                <wp:extent cx="1180465" cy="271145"/>
                <wp:effectExtent l="6350" t="7620" r="13335" b="6985"/>
                <wp:wrapNone/>
                <wp:docPr id="7" name="Text Box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1145"/>
                        </a:xfrm>
                        <a:prstGeom prst="rect">
                          <a:avLst/>
                        </a:prstGeom>
                        <a:solidFill>
                          <a:srgbClr val="FFFFFF"/>
                        </a:solidFill>
                        <a:ln w="9525">
                          <a:solidFill>
                            <a:srgbClr val="000000"/>
                          </a:solidFill>
                          <a:miter lim="800000"/>
                          <a:headEnd/>
                          <a:tailEnd/>
                        </a:ln>
                      </wps:spPr>
                      <wps:txbx>
                        <w:txbxContent>
                          <w:p w14:paraId="1BED1375" w14:textId="581B1E5E" w:rsidR="0011291D" w:rsidRDefault="0011291D">
                            <w:r>
                              <w:t>ClassExercises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0470" id="Text Box 8" o:spid="_x0000_s1029" type="#_x0000_t202" style="position:absolute;margin-left:21.5pt;margin-top:1.65pt;width:92.9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">
                <v:textbox>
                  <w:txbxContent>
                    <w:p w14:paraId="1BED1375" w14:textId="581B1E5E" w:rsidR="0011291D" w:rsidRDefault="0011291D">
                      <w:r>
                        <w:t>ClassExercises</w:t>
                      </w:r>
                    </w:p>
                  </w:txbxContent>
                </v:textbox>
              </v:shape>
            </w:pict>
          </mc:Fallback>
        </mc:AlternateContent>
      </w:r>
    </w:p>
    <w:p w14:paraId="03A98B55" w14:textId="05FBC7D4" w:rsidR="0011291D" w:rsidRDefault="00E07B48">
      <w:r>
        <w:rPr>
          <w:noProof/>
        </w:rPr>
        <mc:AlternateContent>
          <mc:Choice Requires="wps">
            <w:drawing>
              <wp:anchor distT="0" distB="0" distL="114300" distR="114300" simplePos="0" relativeHeight="251693056" behindDoc="0" locked="0" layoutInCell="1" allowOverlap="1" wp14:anchorId="272DCBBC" wp14:editId="7504EEB7">
                <wp:simplePos x="0" y="0"/>
                <wp:positionH relativeFrom="column">
                  <wp:posOffset>2905858</wp:posOffset>
                </wp:positionH>
                <wp:positionV relativeFrom="paragraph">
                  <wp:posOffset>147606</wp:posOffset>
                </wp:positionV>
                <wp:extent cx="5024" cy="663191"/>
                <wp:effectExtent l="76200" t="0" r="90805" b="60960"/>
                <wp:wrapNone/>
                <wp:docPr id="30" name="Straight Arrow Connector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5024" cy="663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BD318" id="Straight Arrow Connector 30" o:spid="_x0000_s1026" type="#_x0000_t32" style="position:absolute;margin-left:228.8pt;margin-top:11.6pt;width:.4pt;height:52.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B77E9A5" wp14:editId="5946CA41">
                <wp:simplePos x="0" y="0"/>
                <wp:positionH relativeFrom="column">
                  <wp:posOffset>554543</wp:posOffset>
                </wp:positionH>
                <wp:positionV relativeFrom="paragraph">
                  <wp:posOffset>152630</wp:posOffset>
                </wp:positionV>
                <wp:extent cx="5025" cy="175846"/>
                <wp:effectExtent l="76200" t="0" r="71755" b="53340"/>
                <wp:wrapNone/>
                <wp:docPr id="24" name="Straight Arrow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5" cy="175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463B" id="Straight Arrow Connector 24" o:spid="_x0000_s1026" type="#_x0000_t32" style="position:absolute;margin-left:43.65pt;margin-top:12pt;width:.4pt;height:13.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" strokecolor="#4472c4 [3204]" strokeweight=".5pt">
                <v:stroke endarrow="block" joinstyle="miter"/>
              </v:shape>
            </w:pict>
          </mc:Fallback>
        </mc:AlternateContent>
      </w:r>
    </w:p>
    <w:p w14:paraId="7AC966D2" w14:textId="0D3A59A4" w:rsidR="0011291D" w:rsidRDefault="00E07B48">
      <w:r>
        <w:rPr>
          <w:noProof/>
        </w:rPr>
        <mc:AlternateContent>
          <mc:Choice Requires="wps">
            <w:drawing>
              <wp:anchor distT="0" distB="0" distL="114300" distR="114300" simplePos="0" relativeHeight="251692032" behindDoc="0" locked="0" layoutInCell="1" allowOverlap="1" wp14:anchorId="128DABF1" wp14:editId="0BCA0F7C">
                <wp:simplePos x="0" y="0"/>
                <wp:positionH relativeFrom="column">
                  <wp:posOffset>2207427</wp:posOffset>
                </wp:positionH>
                <wp:positionV relativeFrom="paragraph">
                  <wp:posOffset>148416</wp:posOffset>
                </wp:positionV>
                <wp:extent cx="10119" cy="140223"/>
                <wp:effectExtent l="76200" t="0" r="66675" b="50800"/>
                <wp:wrapNone/>
                <wp:docPr id="29" name="Straight Arrow Connector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119" cy="140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DD65A" id="Straight Arrow Connector 29" o:spid="_x0000_s1026" type="#_x0000_t32" style="position:absolute;margin-left:173.8pt;margin-top:11.7pt;width:.8pt;height:1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15ED141B" wp14:editId="61C0C2CA">
                <wp:simplePos x="0" y="0"/>
                <wp:positionH relativeFrom="column">
                  <wp:posOffset>1539282</wp:posOffset>
                </wp:positionH>
                <wp:positionV relativeFrom="paragraph">
                  <wp:posOffset>148416</wp:posOffset>
                </wp:positionV>
                <wp:extent cx="5024" cy="120580"/>
                <wp:effectExtent l="76200" t="0" r="71755" b="51435"/>
                <wp:wrapNone/>
                <wp:docPr id="28" name="Straight Arrow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5024" cy="12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0DA5E" id="Straight Arrow Connector 28" o:spid="_x0000_s1026" type="#_x0000_t32" style="position:absolute;margin-left:121.2pt;margin-top:11.7pt;width:.4pt;height:9.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8C8EE27" wp14:editId="3AFDA8CF">
                <wp:simplePos x="0" y="0"/>
                <wp:positionH relativeFrom="column">
                  <wp:posOffset>861018</wp:posOffset>
                </wp:positionH>
                <wp:positionV relativeFrom="paragraph">
                  <wp:posOffset>138367</wp:posOffset>
                </wp:positionV>
                <wp:extent cx="1884" cy="155750"/>
                <wp:effectExtent l="76200" t="0" r="74930" b="53975"/>
                <wp:wrapNone/>
                <wp:docPr id="27" name="Straight Arrow Connector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H="1">
                          <a:off x="0" y="0"/>
                          <a:ext cx="1884" cy="15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23867" id="Straight Arrow Connector 27" o:spid="_x0000_s1026" type="#_x0000_t32" style="position:absolute;margin-left:67.8pt;margin-top:10.9pt;width:.15pt;height:12.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6166559" wp14:editId="3041D67B">
                <wp:simplePos x="0" y="0"/>
                <wp:positionH relativeFrom="column">
                  <wp:posOffset>42077</wp:posOffset>
                </wp:positionH>
                <wp:positionV relativeFrom="paragraph">
                  <wp:posOffset>143391</wp:posOffset>
                </wp:positionV>
                <wp:extent cx="2165420" cy="0"/>
                <wp:effectExtent l="0" t="0" r="0" b="0"/>
                <wp:wrapNone/>
                <wp:docPr id="25" name="Straight Connector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216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B5484" id="Straight Connector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pt,11.3pt" to="173.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" strokecolor="#4472c4 [3204]" strokeweight=".5pt">
                <v:stroke joinstyle="miter"/>
              </v:line>
            </w:pict>
          </mc:Fallback>
        </mc:AlternateContent>
      </w:r>
    </w:p>
    <w:p w14:paraId="47E231CC" w14:textId="4B25424E" w:rsidR="0011291D" w:rsidRDefault="00E07B48">
      <w:r>
        <w:rPr>
          <w:noProof/>
        </w:rPr>
        <mc:AlternateContent>
          <mc:Choice Requires="wps">
            <w:drawing>
              <wp:anchor distT="0" distB="0" distL="114300" distR="114300" simplePos="0" relativeHeight="251688960" behindDoc="0" locked="0" layoutInCell="1" allowOverlap="1" wp14:anchorId="0055F39C" wp14:editId="68CDF8E2">
                <wp:simplePos x="0" y="0"/>
                <wp:positionH relativeFrom="column">
                  <wp:posOffset>37053</wp:posOffset>
                </wp:positionH>
                <wp:positionV relativeFrom="paragraph">
                  <wp:posOffset>4159</wp:posOffset>
                </wp:positionV>
                <wp:extent cx="45218" cy="130628"/>
                <wp:effectExtent l="38100" t="0" r="50165" b="60325"/>
                <wp:wrapNone/>
                <wp:docPr id="26" name="Straight Arrow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45218" cy="130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CED7C" id="Straight Arrow Connector 26" o:spid="_x0000_s1026" type="#_x0000_t32" style="position:absolute;margin-left:2.9pt;margin-top:.35pt;width:3.55pt;height:10.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744B780" wp14:editId="2BBEB803">
                <wp:simplePos x="0" y="0"/>
                <wp:positionH relativeFrom="column">
                  <wp:posOffset>1883682</wp:posOffset>
                </wp:positionH>
                <wp:positionV relativeFrom="paragraph">
                  <wp:posOffset>74839</wp:posOffset>
                </wp:positionV>
                <wp:extent cx="628022" cy="231112"/>
                <wp:effectExtent l="0" t="0" r="19685" b="17145"/>
                <wp:wrapNone/>
                <wp:docPr id="14"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22" cy="231112"/>
                        </a:xfrm>
                        <a:prstGeom prst="rect">
                          <a:avLst/>
                        </a:prstGeom>
                        <a:solidFill>
                          <a:srgbClr val="FFFFFF"/>
                        </a:solidFill>
                        <a:ln w="9525">
                          <a:solidFill>
                            <a:srgbClr val="000000"/>
                          </a:solidFill>
                          <a:miter lim="800000"/>
                          <a:headEnd/>
                          <a:tailEnd/>
                        </a:ln>
                      </wps:spPr>
                      <wps:txbx>
                        <w:txbxContent>
                          <w:p w14:paraId="342CAEB7" w14:textId="3346A962" w:rsidR="00E40B0F" w:rsidRPr="00E40B0F" w:rsidRDefault="00E40B0F" w:rsidP="00E40B0F">
                            <w:pPr>
                              <w:rPr>
                                <w:sz w:val="16"/>
                                <w:szCs w:val="16"/>
                              </w:rPr>
                            </w:pPr>
                            <w:r w:rsidRPr="00E40B0F">
                              <w:rPr>
                                <w:sz w:val="16"/>
                                <w:szCs w:val="16"/>
                              </w:rPr>
                              <w:t>0</w:t>
                            </w:r>
                            <w:r>
                              <w:rPr>
                                <w:sz w:val="16"/>
                                <w:szCs w:val="16"/>
                              </w:rPr>
                              <w:t>204</w:t>
                            </w:r>
                            <w:r w:rsidRPr="00E40B0F">
                              <w:rPr>
                                <w:sz w:val="16"/>
                                <w:szCs w:val="1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4B780" id="Text Box 10" o:spid="_x0000_s1030" type="#_x0000_t202" style="position:absolute;margin-left:148.3pt;margin-top:5.9pt;width:49.45pt;height:1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">
                <v:textbox>
                  <w:txbxContent>
                    <w:p w14:paraId="342CAEB7" w14:textId="3346A962" w:rsidR="00E40B0F" w:rsidRPr="00E40B0F" w:rsidRDefault="00E40B0F" w:rsidP="00E40B0F">
                      <w:pPr>
                        <w:rPr>
                          <w:sz w:val="16"/>
                          <w:szCs w:val="16"/>
                        </w:rPr>
                      </w:pPr>
                      <w:r w:rsidRPr="00E40B0F">
                        <w:rPr>
                          <w:sz w:val="16"/>
                          <w:szCs w:val="16"/>
                        </w:rPr>
                        <w:t>0</w:t>
                      </w:r>
                      <w:r>
                        <w:rPr>
                          <w:sz w:val="16"/>
                          <w:szCs w:val="16"/>
                        </w:rPr>
                        <w:t>204</w:t>
                      </w:r>
                      <w:r w:rsidRPr="00E40B0F">
                        <w:rPr>
                          <w:sz w:val="16"/>
                          <w:szCs w:val="16"/>
                        </w:rPr>
                        <w:t>20</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213E527" wp14:editId="5E0362DA">
                <wp:simplePos x="0" y="0"/>
                <wp:positionH relativeFrom="column">
                  <wp:posOffset>1184701</wp:posOffset>
                </wp:positionH>
                <wp:positionV relativeFrom="paragraph">
                  <wp:posOffset>81950</wp:posOffset>
                </wp:positionV>
                <wp:extent cx="628015" cy="230505"/>
                <wp:effectExtent l="0" t="0" r="19685" b="17145"/>
                <wp:wrapNone/>
                <wp:docPr id="13"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745FF297" w14:textId="6B47353A" w:rsidR="00E40B0F" w:rsidRPr="00E40B0F" w:rsidRDefault="00E40B0F" w:rsidP="00E40B0F">
                            <w:pPr>
                              <w:rPr>
                                <w:sz w:val="16"/>
                                <w:szCs w:val="16"/>
                              </w:rPr>
                            </w:pPr>
                            <w:r w:rsidRPr="00E40B0F">
                              <w:rPr>
                                <w:sz w:val="16"/>
                                <w:szCs w:val="16"/>
                              </w:rPr>
                              <w:t>0</w:t>
                            </w:r>
                            <w:r>
                              <w:rPr>
                                <w:sz w:val="16"/>
                                <w:szCs w:val="16"/>
                              </w:rPr>
                              <w:t>203</w:t>
                            </w:r>
                            <w:r w:rsidRPr="00E40B0F">
                              <w:rPr>
                                <w:sz w:val="16"/>
                                <w:szCs w:val="1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3E527" id="_x0000_s1031" type="#_x0000_t202" style="position:absolute;margin-left:93.3pt;margin-top:6.45pt;width:49.4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">
                <v:textbox>
                  <w:txbxContent>
                    <w:p w14:paraId="745FF297" w14:textId="6B47353A" w:rsidR="00E40B0F" w:rsidRPr="00E40B0F" w:rsidRDefault="00E40B0F" w:rsidP="00E40B0F">
                      <w:pPr>
                        <w:rPr>
                          <w:sz w:val="16"/>
                          <w:szCs w:val="16"/>
                        </w:rPr>
                      </w:pPr>
                      <w:r w:rsidRPr="00E40B0F">
                        <w:rPr>
                          <w:sz w:val="16"/>
                          <w:szCs w:val="16"/>
                        </w:rPr>
                        <w:t>0</w:t>
                      </w:r>
                      <w:r>
                        <w:rPr>
                          <w:sz w:val="16"/>
                          <w:szCs w:val="16"/>
                        </w:rPr>
                        <w:t>203</w:t>
                      </w:r>
                      <w:r w:rsidRPr="00E40B0F">
                        <w:rPr>
                          <w:sz w:val="16"/>
                          <w:szCs w:val="16"/>
                        </w:rPr>
                        <w:t>20</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55079FA" wp14:editId="1F9268E1">
                <wp:simplePos x="0" y="0"/>
                <wp:positionH relativeFrom="column">
                  <wp:posOffset>492536</wp:posOffset>
                </wp:positionH>
                <wp:positionV relativeFrom="paragraph">
                  <wp:posOffset>79633</wp:posOffset>
                </wp:positionV>
                <wp:extent cx="628015" cy="230505"/>
                <wp:effectExtent l="0" t="0" r="19685" b="17145"/>
                <wp:wrapNone/>
                <wp:docPr id="12"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6049D557" w14:textId="7242EBBD" w:rsidR="00E40B0F" w:rsidRPr="00E40B0F" w:rsidRDefault="00E40B0F" w:rsidP="00E40B0F">
                            <w:pPr>
                              <w:rPr>
                                <w:sz w:val="16"/>
                                <w:szCs w:val="16"/>
                              </w:rPr>
                            </w:pPr>
                            <w:r w:rsidRPr="00E40B0F">
                              <w:rPr>
                                <w:sz w:val="16"/>
                                <w:szCs w:val="16"/>
                              </w:rPr>
                              <w:t>01</w:t>
                            </w:r>
                            <w:r>
                              <w:rPr>
                                <w:sz w:val="16"/>
                                <w:szCs w:val="16"/>
                              </w:rPr>
                              <w:t>30</w:t>
                            </w:r>
                            <w:r w:rsidRPr="00E40B0F">
                              <w:rPr>
                                <w:sz w:val="16"/>
                                <w:szCs w:val="1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079FA" id="_x0000_s1032" type="#_x0000_t202" style="position:absolute;margin-left:38.8pt;margin-top:6.25pt;width:49.4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">
                <v:textbox>
                  <w:txbxContent>
                    <w:p w14:paraId="6049D557" w14:textId="7242EBBD" w:rsidR="00E40B0F" w:rsidRPr="00E40B0F" w:rsidRDefault="00E40B0F" w:rsidP="00E40B0F">
                      <w:pPr>
                        <w:rPr>
                          <w:sz w:val="16"/>
                          <w:szCs w:val="16"/>
                        </w:rPr>
                      </w:pPr>
                      <w:r w:rsidRPr="00E40B0F">
                        <w:rPr>
                          <w:sz w:val="16"/>
                          <w:szCs w:val="16"/>
                        </w:rPr>
                        <w:t>01</w:t>
                      </w:r>
                      <w:r>
                        <w:rPr>
                          <w:sz w:val="16"/>
                          <w:szCs w:val="16"/>
                        </w:rPr>
                        <w:t>30</w:t>
                      </w:r>
                      <w:r w:rsidRPr="00E40B0F">
                        <w:rPr>
                          <w:sz w:val="16"/>
                          <w:szCs w:val="16"/>
                        </w:rPr>
                        <w:t>20</w:t>
                      </w:r>
                    </w:p>
                  </w:txbxContent>
                </v:textbox>
              </v:shape>
            </w:pict>
          </mc:Fallback>
        </mc:AlternateContent>
      </w:r>
      <w:r w:rsidR="00E40B0F">
        <w:rPr>
          <w:noProof/>
        </w:rPr>
        <mc:AlternateContent>
          <mc:Choice Requires="wps">
            <w:drawing>
              <wp:anchor distT="0" distB="0" distL="114300" distR="114300" simplePos="0" relativeHeight="251661312" behindDoc="0" locked="0" layoutInCell="1" allowOverlap="1" wp14:anchorId="51AE0470" wp14:editId="1FD46D48">
                <wp:simplePos x="0" y="0"/>
                <wp:positionH relativeFrom="column">
                  <wp:posOffset>-193975</wp:posOffset>
                </wp:positionH>
                <wp:positionV relativeFrom="paragraph">
                  <wp:posOffset>74121</wp:posOffset>
                </wp:positionV>
                <wp:extent cx="628022" cy="231112"/>
                <wp:effectExtent l="0" t="0" r="19685" b="17145"/>
                <wp:wrapNone/>
                <wp:docPr id="6"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22" cy="231112"/>
                        </a:xfrm>
                        <a:prstGeom prst="rect">
                          <a:avLst/>
                        </a:prstGeom>
                        <a:solidFill>
                          <a:srgbClr val="FFFFFF"/>
                        </a:solidFill>
                        <a:ln w="9525">
                          <a:solidFill>
                            <a:srgbClr val="000000"/>
                          </a:solidFill>
                          <a:miter lim="800000"/>
                          <a:headEnd/>
                          <a:tailEnd/>
                        </a:ln>
                      </wps:spPr>
                      <wps:txbx>
                        <w:txbxContent>
                          <w:p w14:paraId="2F81BFBC" w14:textId="24CAEAFC" w:rsidR="0011291D" w:rsidRPr="00E40B0F" w:rsidRDefault="0011291D" w:rsidP="0011291D">
                            <w:pPr>
                              <w:rPr>
                                <w:sz w:val="16"/>
                                <w:szCs w:val="16"/>
                              </w:rPr>
                            </w:pPr>
                            <w:r w:rsidRPr="00E40B0F">
                              <w:rPr>
                                <w:sz w:val="16"/>
                                <w:szCs w:val="16"/>
                              </w:rPr>
                              <w:t>012920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0470" id="_x0000_s1033" type="#_x0000_t202" style="position:absolute;margin-left:-15.25pt;margin-top:5.85pt;width:49.45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">
                <v:textbox>
                  <w:txbxContent>
                    <w:p w14:paraId="2F81BFBC" w14:textId="24CAEAFC" w:rsidR="0011291D" w:rsidRPr="00E40B0F" w:rsidRDefault="0011291D" w:rsidP="0011291D">
                      <w:pPr>
                        <w:rPr>
                          <w:sz w:val="16"/>
                          <w:szCs w:val="16"/>
                        </w:rPr>
                      </w:pPr>
                      <w:r w:rsidRPr="00E40B0F">
                        <w:rPr>
                          <w:sz w:val="16"/>
                          <w:szCs w:val="16"/>
                        </w:rPr>
                        <w:t>012920</w:t>
                      </w:r>
                    </w:p>
                  </w:txbxContent>
                </v:textbox>
              </v:shape>
            </w:pict>
          </mc:Fallback>
        </mc:AlternateContent>
      </w:r>
    </w:p>
    <w:p w14:paraId="69903498" w14:textId="6F094B88" w:rsidR="0011291D" w:rsidRDefault="0011291D"/>
    <w:p w14:paraId="68889F55" w14:textId="76434440" w:rsidR="0011291D" w:rsidRDefault="0011291D"/>
    <w:p w14:paraId="51E6D370" w14:textId="36201C65" w:rsidR="0011291D" w:rsidRDefault="00E07B48">
      <w:r>
        <w:rPr>
          <w:noProof/>
        </w:rPr>
        <mc:AlternateContent>
          <mc:Choice Requires="wps">
            <w:drawing>
              <wp:anchor distT="0" distB="0" distL="114300" distR="114300" simplePos="0" relativeHeight="251697152" behindDoc="0" locked="0" layoutInCell="1" allowOverlap="1" wp14:anchorId="08EE1C3F" wp14:editId="40D1EBE4">
                <wp:simplePos x="0" y="0"/>
                <wp:positionH relativeFrom="column">
                  <wp:posOffset>3001317</wp:posOffset>
                </wp:positionH>
                <wp:positionV relativeFrom="paragraph">
                  <wp:posOffset>48686</wp:posOffset>
                </wp:positionV>
                <wp:extent cx="10048" cy="230972"/>
                <wp:effectExtent l="38100" t="0" r="66675" b="55245"/>
                <wp:wrapNone/>
                <wp:docPr id="34" name="Straight Arrow Connector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048" cy="230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C78FF" id="Straight Arrow Connector 34" o:spid="_x0000_s1026" type="#_x0000_t32" style="position:absolute;margin-left:236.3pt;margin-top:3.85pt;width:.8pt;height:18.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208C518C" wp14:editId="505351FC">
                <wp:simplePos x="0" y="0"/>
                <wp:positionH relativeFrom="column">
                  <wp:posOffset>3659484</wp:posOffset>
                </wp:positionH>
                <wp:positionV relativeFrom="paragraph">
                  <wp:posOffset>68782</wp:posOffset>
                </wp:positionV>
                <wp:extent cx="10048" cy="236137"/>
                <wp:effectExtent l="76200" t="0" r="66675" b="50165"/>
                <wp:wrapNone/>
                <wp:docPr id="33" name="Straight Arrow Connector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0048" cy="236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3B163" id="Straight Arrow Connector 33" o:spid="_x0000_s1026" type="#_x0000_t32" style="position:absolute;margin-left:288.15pt;margin-top:5.4pt;width:.8pt;height:1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45FB4DAD" wp14:editId="277D0751">
                <wp:simplePos x="0" y="0"/>
                <wp:positionH relativeFrom="column">
                  <wp:posOffset>2112038</wp:posOffset>
                </wp:positionH>
                <wp:positionV relativeFrom="paragraph">
                  <wp:posOffset>63758</wp:posOffset>
                </wp:positionV>
                <wp:extent cx="5024" cy="216040"/>
                <wp:effectExtent l="76200" t="0" r="71755" b="50800"/>
                <wp:wrapNone/>
                <wp:docPr id="32" name="Straight Arrow Connector 3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4" cy="216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98725" id="Straight Arrow Connector 32" o:spid="_x0000_s1026" type="#_x0000_t32" style="position:absolute;margin-left:166.3pt;margin-top:5pt;width:.4pt;height: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6E5757E" wp14:editId="028E6EF1">
                <wp:simplePos x="0" y="0"/>
                <wp:positionH relativeFrom="column">
                  <wp:posOffset>2117061</wp:posOffset>
                </wp:positionH>
                <wp:positionV relativeFrom="paragraph">
                  <wp:posOffset>53710</wp:posOffset>
                </wp:positionV>
                <wp:extent cx="1567543" cy="5024"/>
                <wp:effectExtent l="0" t="0" r="33020" b="33655"/>
                <wp:wrapNone/>
                <wp:docPr id="31" name="Straight Connector 3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567543" cy="5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71E28"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66.7pt,4.25pt" to="290.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" strokecolor="#4472c4 [3204]" strokeweight=".5pt">
                <v:stroke joinstyle="miter"/>
              </v:line>
            </w:pict>
          </mc:Fallback>
        </mc:AlternateContent>
      </w:r>
    </w:p>
    <w:p w14:paraId="4436ACC1" w14:textId="2D42D617" w:rsidR="00045808" w:rsidRDefault="00E07B48" w:rsidP="00E07B48">
      <w:r>
        <w:rPr>
          <w:noProof/>
        </w:rPr>
        <w:lastRenderedPageBreak/>
        <mc:AlternateContent>
          <mc:Choice Requires="wps">
            <w:drawing>
              <wp:anchor distT="0" distB="0" distL="114300" distR="114300" simplePos="0" relativeHeight="251678720" behindDoc="0" locked="0" layoutInCell="1" allowOverlap="1" wp14:anchorId="37DCAB43" wp14:editId="44DCF1D1">
                <wp:simplePos x="0" y="0"/>
                <wp:positionH relativeFrom="column">
                  <wp:posOffset>3390740</wp:posOffset>
                </wp:positionH>
                <wp:positionV relativeFrom="paragraph">
                  <wp:posOffset>100435</wp:posOffset>
                </wp:positionV>
                <wp:extent cx="628015" cy="230505"/>
                <wp:effectExtent l="0" t="0" r="19685" b="17145"/>
                <wp:wrapNone/>
                <wp:docPr id="16"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33AE32DA" w14:textId="72ACDA6B" w:rsidR="00E40B0F" w:rsidRPr="00E40B0F" w:rsidRDefault="00E40B0F" w:rsidP="00E40B0F">
                            <w:pPr>
                              <w:rPr>
                                <w:sz w:val="16"/>
                                <w:szCs w:val="16"/>
                              </w:rPr>
                            </w:pPr>
                            <w:r>
                              <w:rPr>
                                <w:sz w:val="16"/>
                                <w:szCs w:val="16"/>
                              </w:rPr>
                              <w:t>docs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CAB43" id="_x0000_s1034" type="#_x0000_t202" style="position:absolute;margin-left:267pt;margin-top:7.9pt;width:49.45pt;height:1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">
                <v:textbox>
                  <w:txbxContent>
                    <w:p w14:paraId="33AE32DA" w14:textId="72ACDA6B" w:rsidR="00E40B0F" w:rsidRPr="00E40B0F" w:rsidRDefault="00E40B0F" w:rsidP="00E40B0F">
                      <w:pPr>
                        <w:rPr>
                          <w:sz w:val="16"/>
                          <w:szCs w:val="16"/>
                        </w:rPr>
                      </w:pPr>
                      <w:r>
                        <w:rPr>
                          <w:sz w:val="16"/>
                          <w:szCs w:val="16"/>
                        </w:rPr>
                        <w:t>docs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C6363A1" wp14:editId="6DC2AD60">
                <wp:simplePos x="0" y="0"/>
                <wp:positionH relativeFrom="column">
                  <wp:posOffset>2642661</wp:posOffset>
                </wp:positionH>
                <wp:positionV relativeFrom="paragraph">
                  <wp:posOffset>92257</wp:posOffset>
                </wp:positionV>
                <wp:extent cx="628015" cy="230505"/>
                <wp:effectExtent l="0" t="0" r="19685" b="17145"/>
                <wp:wrapNone/>
                <wp:docPr id="18"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31A2DB9A" w14:textId="6525E538" w:rsidR="00E40B0F" w:rsidRPr="00E40B0F" w:rsidRDefault="00E40B0F" w:rsidP="00E40B0F">
                            <w:pPr>
                              <w:rPr>
                                <w:sz w:val="16"/>
                                <w:szCs w:val="16"/>
                              </w:rPr>
                            </w:pPr>
                            <w:r>
                              <w:rPr>
                                <w:sz w:val="16"/>
                                <w:szCs w:val="16"/>
                              </w:rPr>
                              <w:t>assets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363A1" id="_x0000_s1035" type="#_x0000_t202" style="position:absolute;margin-left:208.1pt;margin-top:7.25pt;width:49.45pt;height:1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">
                <v:textbox>
                  <w:txbxContent>
                    <w:p w14:paraId="31A2DB9A" w14:textId="6525E538" w:rsidR="00E40B0F" w:rsidRPr="00E40B0F" w:rsidRDefault="00E40B0F" w:rsidP="00E40B0F">
                      <w:pPr>
                        <w:rPr>
                          <w:sz w:val="16"/>
                          <w:szCs w:val="16"/>
                        </w:rPr>
                      </w:pPr>
                      <w:r>
                        <w:rPr>
                          <w:sz w:val="16"/>
                          <w:szCs w:val="16"/>
                        </w:rPr>
                        <w:t>assets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531C322" wp14:editId="2132A50E">
                <wp:simplePos x="0" y="0"/>
                <wp:positionH relativeFrom="column">
                  <wp:posOffset>1828221</wp:posOffset>
                </wp:positionH>
                <wp:positionV relativeFrom="paragraph">
                  <wp:posOffset>84483</wp:posOffset>
                </wp:positionV>
                <wp:extent cx="628015" cy="230505"/>
                <wp:effectExtent l="0" t="0" r="19685" b="17145"/>
                <wp:wrapNone/>
                <wp:docPr id="15"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230505"/>
                        </a:xfrm>
                        <a:prstGeom prst="rect">
                          <a:avLst/>
                        </a:prstGeom>
                        <a:solidFill>
                          <a:srgbClr val="FFFFFF"/>
                        </a:solidFill>
                        <a:ln w="9525">
                          <a:solidFill>
                            <a:srgbClr val="000000"/>
                          </a:solidFill>
                          <a:miter lim="800000"/>
                          <a:headEnd/>
                          <a:tailEnd/>
                        </a:ln>
                      </wps:spPr>
                      <wps:txbx>
                        <w:txbxContent>
                          <w:p w14:paraId="477FA981" w14:textId="7BC1C263" w:rsidR="00E40B0F" w:rsidRPr="00E40B0F" w:rsidRDefault="00E40B0F" w:rsidP="00E40B0F">
                            <w:pPr>
                              <w:rPr>
                                <w:sz w:val="16"/>
                                <w:szCs w:val="16"/>
                              </w:rPr>
                            </w:pPr>
                            <w:r>
                              <w:rPr>
                                <w:sz w:val="16"/>
                                <w:szCs w:val="16"/>
                              </w:rPr>
                              <w:t>img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1C322" id="_x0000_s1036" type="#_x0000_t202" style="position:absolute;margin-left:143.95pt;margin-top:6.65pt;width:49.4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">
                <v:textbox>
                  <w:txbxContent>
                    <w:p w14:paraId="477FA981" w14:textId="7BC1C263" w:rsidR="00E40B0F" w:rsidRPr="00E40B0F" w:rsidRDefault="00E40B0F" w:rsidP="00E40B0F">
                      <w:pPr>
                        <w:rPr>
                          <w:sz w:val="16"/>
                          <w:szCs w:val="16"/>
                        </w:rPr>
                      </w:pPr>
                      <w:r>
                        <w:rPr>
                          <w:sz w:val="16"/>
                          <w:szCs w:val="16"/>
                        </w:rPr>
                        <w:t>img</w:t>
                      </w:r>
                    </w:p>
                  </w:txbxContent>
                </v:textbox>
              </v:shape>
            </w:pict>
          </mc:Fallback>
        </mc:AlternateContent>
      </w:r>
    </w:p>
    <w:p w14:paraId="008E4C39" w14:textId="77777777" w:rsidR="00045808" w:rsidRDefault="00045808">
      <w:pPr>
        <w:spacing w:after="240"/>
      </w:pPr>
    </w:p>
    <w:p w14:paraId="6E0ECD98" w14:textId="77777777" w:rsidR="00045808" w:rsidRDefault="00045808">
      <w:pPr>
        <w:spacing w:after="240"/>
      </w:pPr>
    </w:p>
    <w:p w14:paraId="774F4089" w14:textId="246BFDD6" w:rsidR="00045808" w:rsidRPr="00A71CAD" w:rsidRDefault="00045808">
      <w:pPr>
        <w:numPr>
          <w:ilvl w:val="0"/>
          <w:numId w:val="8"/>
        </w:numPr>
        <w:tabs>
          <w:tab w:val="clear" w:pos="720"/>
          <w:tab w:val="num" w:pos="400"/>
        </w:tabs>
        <w:spacing w:after="240"/>
        <w:ind w:left="403" w:hanging="403"/>
        <w:rPr>
          <w:highlight w:val="yellow"/>
        </w:rPr>
      </w:pPr>
      <w:r>
        <w:t xml:space="preserve">Open the Folders Pane at the left of Windows Explorer and expand all folders to show the structure.  </w:t>
      </w:r>
      <w:r w:rsidR="005530F4" w:rsidRPr="00A71CAD">
        <w:rPr>
          <w:highlight w:val="yellow"/>
        </w:rPr>
        <w:t>Use</w:t>
      </w:r>
      <w:r w:rsidR="00C026FD" w:rsidRPr="00A71CAD">
        <w:rPr>
          <w:highlight w:val="yellow"/>
        </w:rPr>
        <w:t xml:space="preserve"> the Snipping Tool and copy/paste below</w:t>
      </w:r>
      <w:r w:rsidR="005530F4" w:rsidRPr="00A71CAD">
        <w:rPr>
          <w:highlight w:val="yellow"/>
        </w:rPr>
        <w:t xml:space="preserve"> of the File structure in Task C.</w:t>
      </w:r>
    </w:p>
    <w:p w14:paraId="366BB53E" w14:textId="36CA57A7" w:rsidR="00045808" w:rsidRDefault="00E17197">
      <w:pPr>
        <w:spacing w:after="240"/>
      </w:pPr>
      <w:r>
        <w:rPr>
          <w:noProof/>
        </w:rPr>
        <w:drawing>
          <wp:inline distT="0" distB="0" distL="0" distR="0" wp14:anchorId="0B918207" wp14:editId="3CB4A302">
            <wp:extent cx="6800850" cy="4938395"/>
            <wp:effectExtent l="0" t="0" r="6350" b="1905"/>
            <wp:docPr id="36" name="Picture 3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0850" cy="4938395"/>
                    </a:xfrm>
                    <a:prstGeom prst="rect">
                      <a:avLst/>
                    </a:prstGeom>
                  </pic:spPr>
                </pic:pic>
              </a:graphicData>
            </a:graphic>
          </wp:inline>
        </w:drawing>
      </w:r>
    </w:p>
    <w:p w14:paraId="6DA49215" w14:textId="5D8519BA" w:rsidR="00541909" w:rsidRDefault="00541909">
      <w:pPr>
        <w:spacing w:after="240"/>
      </w:pPr>
    </w:p>
    <w:p w14:paraId="5638D633" w14:textId="2952EAE7" w:rsidR="00541909" w:rsidRDefault="00A71CAD">
      <w:pPr>
        <w:spacing w:after="240"/>
      </w:pPr>
      <w:r w:rsidRPr="00633E60">
        <w:rPr>
          <w:b/>
          <w:bCs/>
        </w:rPr>
        <w:t>Task D</w:t>
      </w:r>
      <w:r>
        <w:t>: Please review the two DOS videos and follow along with your computer.</w:t>
      </w:r>
    </w:p>
    <w:p w14:paraId="3A514574" w14:textId="4F7FEC76" w:rsidR="00A71CAD" w:rsidRDefault="00A71CAD">
      <w:pPr>
        <w:spacing w:after="240"/>
      </w:pPr>
      <w:r w:rsidRPr="00A71CAD">
        <w:t>Class Exercise #1 - Task D part 1 - DOS Commands</w:t>
      </w:r>
      <w:r>
        <w:t xml:space="preserve">: </w:t>
      </w:r>
      <w:hyperlink r:id="rId11" w:history="1">
        <w:r w:rsidRPr="00E33517">
          <w:rPr>
            <w:rStyle w:val="Hyperlink"/>
          </w:rPr>
          <w:t>https://www.youtube.com/watch?v=_CNsvn-ZfjA</w:t>
        </w:r>
      </w:hyperlink>
    </w:p>
    <w:p w14:paraId="3CE7DBF8" w14:textId="5B821E62" w:rsidR="00A71CAD" w:rsidRDefault="00633E60">
      <w:pPr>
        <w:spacing w:after="240"/>
      </w:pPr>
      <w:r>
        <w:t xml:space="preserve">File </w:t>
      </w:r>
      <w:proofErr w:type="spellStart"/>
      <w:r>
        <w:t>Mangement</w:t>
      </w:r>
      <w:proofErr w:type="spellEnd"/>
      <w:r>
        <w:t xml:space="preserve"> - Part 1B - ClassExercise_1: </w:t>
      </w:r>
      <w:hyperlink r:id="rId12" w:history="1">
        <w:r w:rsidRPr="00E33517">
          <w:rPr>
            <w:rStyle w:val="Hyperlink"/>
          </w:rPr>
          <w:t>https://www.youtube.com/watch?v=k1ZyW_SpgmU&amp;feature=youtu.be</w:t>
        </w:r>
      </w:hyperlink>
    </w:p>
    <w:p w14:paraId="1A56AE81" w14:textId="77777777" w:rsidR="00633E60" w:rsidRDefault="00633E60">
      <w:pPr>
        <w:spacing w:after="240"/>
      </w:pPr>
    </w:p>
    <w:p w14:paraId="22CB4E6B" w14:textId="77777777" w:rsidR="002633D3" w:rsidRDefault="002633D3" w:rsidP="002633D3">
      <w:r>
        <w:t>=================================================================</w:t>
      </w:r>
    </w:p>
    <w:p w14:paraId="52C426F2" w14:textId="1F87C135" w:rsidR="00541909" w:rsidRDefault="00541909" w:rsidP="002633D3">
      <w:pPr>
        <w:spacing w:after="240"/>
      </w:pPr>
    </w:p>
    <w:p w14:paraId="360BDA62" w14:textId="18247279" w:rsidR="002633D3" w:rsidRPr="00330025" w:rsidRDefault="002633D3" w:rsidP="00330025">
      <w:pPr>
        <w:rPr>
          <w:rFonts w:asciiTheme="minorHAnsi" w:hAnsiTheme="minorHAnsi" w:cstheme="minorHAnsi"/>
          <w:b/>
          <w:bCs/>
          <w:sz w:val="32"/>
          <w:szCs w:val="32"/>
        </w:rPr>
      </w:pPr>
      <w:r w:rsidRPr="00541909">
        <w:rPr>
          <w:rFonts w:asciiTheme="minorHAnsi" w:hAnsiTheme="minorHAnsi" w:cstheme="minorHAnsi"/>
          <w:b/>
          <w:bCs/>
          <w:sz w:val="32"/>
          <w:szCs w:val="32"/>
        </w:rPr>
        <w:t>Part I</w:t>
      </w:r>
      <w:r>
        <w:rPr>
          <w:rFonts w:asciiTheme="minorHAnsi" w:hAnsiTheme="minorHAnsi" w:cstheme="minorHAnsi"/>
          <w:b/>
          <w:bCs/>
          <w:sz w:val="32"/>
          <w:szCs w:val="32"/>
        </w:rPr>
        <w:t>I</w:t>
      </w:r>
      <w:r w:rsidRPr="00541909">
        <w:rPr>
          <w:rFonts w:asciiTheme="minorHAnsi" w:hAnsiTheme="minorHAnsi" w:cstheme="minorHAnsi"/>
          <w:b/>
          <w:bCs/>
          <w:sz w:val="32"/>
          <w:szCs w:val="32"/>
        </w:rPr>
        <w:t xml:space="preserve"> has Task </w:t>
      </w:r>
      <w:r>
        <w:rPr>
          <w:rFonts w:asciiTheme="minorHAnsi" w:hAnsiTheme="minorHAnsi" w:cstheme="minorHAnsi"/>
          <w:b/>
          <w:bCs/>
          <w:sz w:val="32"/>
          <w:szCs w:val="32"/>
        </w:rPr>
        <w:t>A</w:t>
      </w:r>
      <w:r w:rsidR="00872DF3">
        <w:rPr>
          <w:rFonts w:asciiTheme="minorHAnsi" w:hAnsiTheme="minorHAnsi" w:cstheme="minorHAnsi"/>
          <w:b/>
          <w:bCs/>
          <w:sz w:val="32"/>
          <w:szCs w:val="32"/>
        </w:rPr>
        <w:t>, B and C.</w:t>
      </w:r>
      <w:r w:rsidR="00330025">
        <w:rPr>
          <w:rFonts w:asciiTheme="minorHAnsi" w:hAnsiTheme="minorHAnsi" w:cstheme="minorHAnsi"/>
          <w:b/>
          <w:bCs/>
          <w:sz w:val="32"/>
          <w:szCs w:val="32"/>
        </w:rPr>
        <w:t xml:space="preserve"> </w:t>
      </w:r>
      <w:r w:rsidR="00330025" w:rsidRPr="00330025">
        <w:t>Must complete Part I before you move forward.</w:t>
      </w:r>
    </w:p>
    <w:p w14:paraId="7839E301" w14:textId="77777777" w:rsidR="00330025" w:rsidRDefault="00330025" w:rsidP="002633D3">
      <w:pPr>
        <w:spacing w:after="240"/>
        <w:rPr>
          <w:b/>
          <w:bCs/>
        </w:rPr>
      </w:pPr>
    </w:p>
    <w:p w14:paraId="49A266D6" w14:textId="69525E81" w:rsidR="007C43BE" w:rsidRDefault="00CC3BA9" w:rsidP="002633D3">
      <w:pPr>
        <w:spacing w:after="240"/>
      </w:pPr>
      <w:r w:rsidRPr="00872DF3">
        <w:rPr>
          <w:b/>
          <w:bCs/>
        </w:rPr>
        <w:lastRenderedPageBreak/>
        <w:t>Task A</w:t>
      </w:r>
      <w:r>
        <w:t xml:space="preserve"> </w:t>
      </w:r>
      <w:r w:rsidR="007C43BE">
        <w:t>–</w:t>
      </w:r>
      <w:r>
        <w:t xml:space="preserve"> </w:t>
      </w:r>
      <w:r w:rsidR="007C43BE">
        <w:t xml:space="preserve">Please create one directory on your local computer with the following file structure, this location will be the default </w:t>
      </w:r>
      <w:r w:rsidR="00330025">
        <w:t xml:space="preserve">sub directory </w:t>
      </w:r>
      <w:r w:rsidR="007C43BE">
        <w:t xml:space="preserve">for all </w:t>
      </w:r>
      <w:r w:rsidR="00330025">
        <w:t xml:space="preserve">three </w:t>
      </w:r>
      <w:r w:rsidR="007C43BE">
        <w:t>software</w:t>
      </w:r>
      <w:r w:rsidR="00330025">
        <w:t xml:space="preserve"> (GitHub Desktop, FTP and MS VS Code)</w:t>
      </w:r>
      <w:r w:rsidR="007C43BE">
        <w:t xml:space="preserve"> to upload to web server.</w:t>
      </w:r>
    </w:p>
    <w:p w14:paraId="4E787A68" w14:textId="5AE88016" w:rsidR="00530773" w:rsidRDefault="00530773" w:rsidP="002633D3">
      <w:pPr>
        <w:spacing w:after="240"/>
      </w:pPr>
      <w:r>
        <w:t xml:space="preserve">Under the Documents folder (sub directory), create the following subdirectory, depending which course you are enrolled, use one of these file names: IMED1316, IMED1416 or ARTC1317 (NOTE: no spaces or special characters to file name). Inside the sub directory, for example, if I use IMED1316 sub directory. Please create the following subdirectories: ClassEx1, ClassEx2, ClassEx3, ClassEx4, </w:t>
      </w:r>
      <w:proofErr w:type="spellStart"/>
      <w:r>
        <w:t>ClassProject</w:t>
      </w:r>
      <w:proofErr w:type="spellEnd"/>
      <w:r>
        <w:t xml:space="preserve">, </w:t>
      </w:r>
      <w:r w:rsidR="00330025">
        <w:t xml:space="preserve">and </w:t>
      </w:r>
      <w:r>
        <w:t>images</w:t>
      </w:r>
      <w:r w:rsidR="00330025">
        <w:t xml:space="preserve"> sub directories.</w:t>
      </w:r>
    </w:p>
    <w:p w14:paraId="52F20474" w14:textId="054363A7" w:rsidR="00330025" w:rsidRDefault="00530773" w:rsidP="00330025">
      <w:pPr>
        <w:spacing w:after="240"/>
      </w:pPr>
      <w:r>
        <w:t xml:space="preserve">You will create </w:t>
      </w:r>
      <w:r w:rsidR="00330025">
        <w:t xml:space="preserve">the index.html at the level as the ClassEx1, ClassEx2, ClassEx3, ClassEx4, </w:t>
      </w:r>
      <w:proofErr w:type="spellStart"/>
      <w:r w:rsidR="00330025">
        <w:t>ClassProject</w:t>
      </w:r>
      <w:proofErr w:type="spellEnd"/>
      <w:r w:rsidR="00330025">
        <w:t>, and images sub directories. My subdirectories file structure looks like this:</w:t>
      </w:r>
    </w:p>
    <w:p w14:paraId="7DA7683E" w14:textId="184325DF" w:rsidR="00330025" w:rsidRDefault="00136B63" w:rsidP="00330025">
      <w:pPr>
        <w:spacing w:after="240"/>
      </w:pPr>
      <w:r>
        <w:rPr>
          <w:noProof/>
        </w:rPr>
        <w:drawing>
          <wp:inline distT="0" distB="0" distL="0" distR="0" wp14:anchorId="35C985DC" wp14:editId="0F21246A">
            <wp:extent cx="22860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3305175"/>
                    </a:xfrm>
                    <a:prstGeom prst="rect">
                      <a:avLst/>
                    </a:prstGeom>
                  </pic:spPr>
                </pic:pic>
              </a:graphicData>
            </a:graphic>
          </wp:inline>
        </w:drawing>
      </w:r>
    </w:p>
    <w:p w14:paraId="6310A703" w14:textId="720D71EB" w:rsidR="00136B63" w:rsidRDefault="00136B63" w:rsidP="00330025">
      <w:pPr>
        <w:spacing w:after="240"/>
      </w:pPr>
      <w:r>
        <w:t>NOTE: The yellow highlighted and indentations of the sub directories, if the directories are aligned equally, means they are at the same level.</w:t>
      </w:r>
    </w:p>
    <w:p w14:paraId="7A0DC950" w14:textId="77777777" w:rsidR="00330025" w:rsidRDefault="00330025" w:rsidP="00330025">
      <w:pPr>
        <w:spacing w:after="240"/>
      </w:pPr>
    </w:p>
    <w:p w14:paraId="4373DCF7" w14:textId="29A1B500" w:rsidR="00530773" w:rsidRDefault="00530773" w:rsidP="002633D3">
      <w:pPr>
        <w:spacing w:after="240"/>
      </w:pPr>
    </w:p>
    <w:p w14:paraId="4EC323B2" w14:textId="77777777" w:rsidR="00530773" w:rsidRDefault="00530773" w:rsidP="002633D3">
      <w:pPr>
        <w:spacing w:after="240"/>
      </w:pPr>
    </w:p>
    <w:p w14:paraId="7F10D315" w14:textId="737D30F8" w:rsidR="007C43BE" w:rsidRDefault="00872DF3" w:rsidP="002633D3">
      <w:pPr>
        <w:spacing w:after="240"/>
      </w:pPr>
      <w:r>
        <w:t xml:space="preserve">Please use the Windows Snipping Tool, with the File Explorer (right mouse click on the Start button and select File Explorer) and </w:t>
      </w:r>
      <w:r w:rsidRPr="00872DF3">
        <w:rPr>
          <w:highlight w:val="yellow"/>
        </w:rPr>
        <w:t>take screen shot of the file structure (copy/paste)</w:t>
      </w:r>
      <w:r>
        <w:rPr>
          <w:highlight w:val="yellow"/>
        </w:rPr>
        <w:t xml:space="preserve"> of your local computer</w:t>
      </w:r>
      <w:r w:rsidRPr="00872DF3">
        <w:rPr>
          <w:highlight w:val="yellow"/>
        </w:rPr>
        <w:t xml:space="preserve"> below:</w:t>
      </w:r>
    </w:p>
    <w:p w14:paraId="205F2C0A" w14:textId="67B1773D" w:rsidR="00872DF3" w:rsidRDefault="003A4A35" w:rsidP="002633D3">
      <w:pPr>
        <w:spacing w:after="240"/>
      </w:pPr>
      <w:r>
        <w:rPr>
          <w:noProof/>
        </w:rPr>
        <w:lastRenderedPageBreak/>
        <w:drawing>
          <wp:inline distT="0" distB="0" distL="0" distR="0" wp14:anchorId="1E384956" wp14:editId="30241E03">
            <wp:extent cx="6800850" cy="494284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extLst>
                        <a:ext uri="{28A0092B-C50C-407E-A947-70E740481C1C}">
                          <a14:useLocalDpi xmlns:a14="http://schemas.microsoft.com/office/drawing/2010/main" val="0"/>
                        </a:ext>
                      </a:extLst>
                    </a:blip>
                    <a:stretch>
                      <a:fillRect/>
                    </a:stretch>
                  </pic:blipFill>
                  <pic:spPr>
                    <a:xfrm>
                      <a:off x="0" y="0"/>
                      <a:ext cx="6800850" cy="4942840"/>
                    </a:xfrm>
                    <a:prstGeom prst="rect">
                      <a:avLst/>
                    </a:prstGeom>
                  </pic:spPr>
                </pic:pic>
              </a:graphicData>
            </a:graphic>
          </wp:inline>
        </w:drawing>
      </w:r>
    </w:p>
    <w:p w14:paraId="30688599" w14:textId="77777777" w:rsidR="00CC3BA9" w:rsidRDefault="00CC3BA9" w:rsidP="002633D3">
      <w:pPr>
        <w:spacing w:after="240"/>
      </w:pPr>
    </w:p>
    <w:p w14:paraId="41F62F1D" w14:textId="1A0F0685" w:rsidR="002633D3" w:rsidRDefault="002633D3" w:rsidP="002633D3">
      <w:pPr>
        <w:spacing w:after="240"/>
      </w:pPr>
      <w:r w:rsidRPr="00872DF3">
        <w:rPr>
          <w:b/>
          <w:bCs/>
        </w:rPr>
        <w:t xml:space="preserve">Task </w:t>
      </w:r>
      <w:r w:rsidR="00CC3BA9" w:rsidRPr="00872DF3">
        <w:rPr>
          <w:b/>
          <w:bCs/>
        </w:rPr>
        <w:t>B</w:t>
      </w:r>
      <w:r>
        <w:t xml:space="preserve"> – </w:t>
      </w:r>
      <w:r w:rsidR="00FD7E5A">
        <w:t>Before you download and install the three software, please disable your antivirus on your Windows or Mac OS, or else, it going to recognize as a virus and will remove. D</w:t>
      </w:r>
      <w:r>
        <w:t>ownload</w:t>
      </w:r>
      <w:r w:rsidR="00CC3BA9">
        <w:t xml:space="preserve"> and Install</w:t>
      </w:r>
      <w:r>
        <w:t xml:space="preserve"> MS Visual Code</w:t>
      </w:r>
      <w:r w:rsidR="00CC3BA9">
        <w:t xml:space="preserve"> IDE, </w:t>
      </w:r>
      <w:r w:rsidR="00972FB2">
        <w:t>FileZilla</w:t>
      </w:r>
      <w:r w:rsidR="00CC3BA9">
        <w:t xml:space="preserve"> FTP Client, and GitHub Desktop.</w:t>
      </w:r>
      <w:r w:rsidR="006804D2">
        <w:t xml:space="preserve"> (These webpages might vary over time), and you need to pick the operating system and chipset that match the software.</w:t>
      </w:r>
    </w:p>
    <w:p w14:paraId="65B0C5BD" w14:textId="77777777" w:rsidR="006804D2" w:rsidRDefault="00CC3BA9" w:rsidP="00CC3BA9">
      <w:pPr>
        <w:spacing w:after="240"/>
      </w:pPr>
      <w:r>
        <w:t xml:space="preserve">MS Visual Code IDE: </w:t>
      </w:r>
      <w:hyperlink r:id="rId15" w:history="1">
        <w:r w:rsidRPr="00506FD5">
          <w:rPr>
            <w:rStyle w:val="Hyperlink"/>
          </w:rPr>
          <w:t>https://code.visualstudio.com/download</w:t>
        </w:r>
      </w:hyperlink>
      <w:r>
        <w:t xml:space="preserve"> and install Live Server</w:t>
      </w:r>
    </w:p>
    <w:p w14:paraId="2E18EDEC" w14:textId="77777777" w:rsidR="006804D2" w:rsidRDefault="006804D2" w:rsidP="00FD7E5A">
      <w:pPr>
        <w:spacing w:after="240"/>
        <w:jc w:val="center"/>
      </w:pPr>
      <w:r>
        <w:rPr>
          <w:noProof/>
        </w:rPr>
        <w:drawing>
          <wp:inline distT="0" distB="0" distL="0" distR="0" wp14:anchorId="3F39CE1A" wp14:editId="5BF43396">
            <wp:extent cx="3661360" cy="2790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9192" cy="2834851"/>
                    </a:xfrm>
                    <a:prstGeom prst="rect">
                      <a:avLst/>
                    </a:prstGeom>
                  </pic:spPr>
                </pic:pic>
              </a:graphicData>
            </a:graphic>
          </wp:inline>
        </w:drawing>
      </w:r>
    </w:p>
    <w:p w14:paraId="035B62E5" w14:textId="55DA8845" w:rsidR="006804D2" w:rsidRDefault="00CC3BA9" w:rsidP="00CC3BA9">
      <w:pPr>
        <w:spacing w:after="240"/>
        <w:rPr>
          <w:rStyle w:val="Hyperlink"/>
        </w:rPr>
      </w:pPr>
      <w:r>
        <w:lastRenderedPageBreak/>
        <w:br/>
      </w:r>
      <w:r w:rsidR="00972FB2">
        <w:t>FileZilla</w:t>
      </w:r>
      <w:r>
        <w:t xml:space="preserve"> FTP Client: </w:t>
      </w:r>
      <w:hyperlink r:id="rId17" w:history="1">
        <w:r w:rsidRPr="00506FD5">
          <w:rPr>
            <w:rStyle w:val="Hyperlink"/>
          </w:rPr>
          <w:t>https://filezilla-project.org/download.php?platform=win64</w:t>
        </w:r>
      </w:hyperlink>
    </w:p>
    <w:p w14:paraId="05D74B15" w14:textId="2D0AF4E4" w:rsidR="006804D2" w:rsidRDefault="006804D2" w:rsidP="00FD7E5A">
      <w:pPr>
        <w:spacing w:after="240"/>
        <w:jc w:val="center"/>
        <w:rPr>
          <w:rStyle w:val="Hyperlink"/>
        </w:rPr>
      </w:pPr>
      <w:r>
        <w:rPr>
          <w:noProof/>
        </w:rPr>
        <w:drawing>
          <wp:inline distT="0" distB="0" distL="0" distR="0" wp14:anchorId="18619B1C" wp14:editId="4E1E69DB">
            <wp:extent cx="3551660" cy="2917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4591" cy="2952890"/>
                    </a:xfrm>
                    <a:prstGeom prst="rect">
                      <a:avLst/>
                    </a:prstGeom>
                  </pic:spPr>
                </pic:pic>
              </a:graphicData>
            </a:graphic>
          </wp:inline>
        </w:drawing>
      </w:r>
    </w:p>
    <w:p w14:paraId="483D8747" w14:textId="2506724B" w:rsidR="00CC3BA9" w:rsidRDefault="00CC3BA9" w:rsidP="00CC3BA9">
      <w:pPr>
        <w:spacing w:after="240"/>
        <w:rPr>
          <w:rStyle w:val="Hyperlink"/>
        </w:rPr>
      </w:pPr>
      <w:r>
        <w:br/>
        <w:t xml:space="preserve">GitHub Desktop: </w:t>
      </w:r>
      <w:hyperlink r:id="rId19" w:history="1">
        <w:r w:rsidRPr="00506FD5">
          <w:rPr>
            <w:rStyle w:val="Hyperlink"/>
          </w:rPr>
          <w:t>https://desktop.github.com/</w:t>
        </w:r>
      </w:hyperlink>
    </w:p>
    <w:p w14:paraId="2AA84749" w14:textId="541A57DF" w:rsidR="006804D2" w:rsidRDefault="006804D2" w:rsidP="00FD7E5A">
      <w:pPr>
        <w:spacing w:after="240"/>
        <w:jc w:val="center"/>
      </w:pPr>
      <w:r>
        <w:rPr>
          <w:noProof/>
        </w:rPr>
        <w:drawing>
          <wp:inline distT="0" distB="0" distL="0" distR="0" wp14:anchorId="11A9DFDB" wp14:editId="3C445890">
            <wp:extent cx="3582813" cy="227807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2123" cy="2303067"/>
                    </a:xfrm>
                    <a:prstGeom prst="rect">
                      <a:avLst/>
                    </a:prstGeom>
                  </pic:spPr>
                </pic:pic>
              </a:graphicData>
            </a:graphic>
          </wp:inline>
        </w:drawing>
      </w:r>
    </w:p>
    <w:p w14:paraId="716B9900" w14:textId="52517A1F" w:rsidR="00CC3BA9" w:rsidRDefault="00043D49" w:rsidP="00043D49">
      <w:pPr>
        <w:spacing w:after="240"/>
        <w:ind w:left="720"/>
      </w:pPr>
      <w:r w:rsidRPr="00043D49">
        <w:rPr>
          <w:b/>
          <w:bCs/>
        </w:rPr>
        <w:t>Task B.1</w:t>
      </w:r>
      <w:r w:rsidR="00CC3BA9">
        <w:t xml:space="preserve">: With respect to </w:t>
      </w:r>
      <w:r w:rsidR="00CC3BA9" w:rsidRPr="00FD7E5A">
        <w:rPr>
          <w:b/>
          <w:bCs/>
        </w:rPr>
        <w:t>MS Visual Code</w:t>
      </w:r>
      <w:r w:rsidR="00CC3BA9">
        <w:t xml:space="preserve">, you will need to download, accept the EULA, and </w:t>
      </w:r>
      <w:r>
        <w:t>accept default setting.</w:t>
      </w:r>
    </w:p>
    <w:p w14:paraId="5A059075" w14:textId="1BFD9F57" w:rsidR="0054010B" w:rsidRDefault="0054010B" w:rsidP="0054010B">
      <w:pPr>
        <w:spacing w:after="240"/>
        <w:ind w:left="720"/>
      </w:pPr>
      <w:r w:rsidRPr="00043D49">
        <w:rPr>
          <w:b/>
          <w:bCs/>
        </w:rPr>
        <w:t>Task B.2</w:t>
      </w:r>
      <w:r>
        <w:t xml:space="preserve">: Install the </w:t>
      </w:r>
      <w:r w:rsidR="00972FB2" w:rsidRPr="00FD7E5A">
        <w:rPr>
          <w:b/>
          <w:bCs/>
        </w:rPr>
        <w:t>FileZilla</w:t>
      </w:r>
      <w:r w:rsidR="00FD7E5A" w:rsidRPr="00FD7E5A">
        <w:rPr>
          <w:b/>
          <w:bCs/>
        </w:rPr>
        <w:t xml:space="preserve"> client</w:t>
      </w:r>
      <w:r>
        <w:t>, accept the EULA, and accept default settings. Look for my email with your username and password, keep in secure place, do not share with anyone.</w:t>
      </w:r>
    </w:p>
    <w:p w14:paraId="6C0E5A19" w14:textId="68A89CDC" w:rsidR="00CC3BA9" w:rsidRDefault="0054010B" w:rsidP="00043D49">
      <w:pPr>
        <w:spacing w:after="240"/>
        <w:ind w:left="720"/>
      </w:pPr>
      <w:r w:rsidRPr="0054010B">
        <w:rPr>
          <w:b/>
          <w:bCs/>
        </w:rPr>
        <w:t>Task B.3</w:t>
      </w:r>
      <w:r>
        <w:t>:</w:t>
      </w:r>
      <w:r w:rsidR="00FD7E5A">
        <w:t xml:space="preserve"> </w:t>
      </w:r>
      <w:proofErr w:type="gramStart"/>
      <w:r w:rsidR="00972FB2">
        <w:t>In regard to</w:t>
      </w:r>
      <w:proofErr w:type="gramEnd"/>
      <w:r w:rsidR="00CC3BA9">
        <w:t xml:space="preserve"> </w:t>
      </w:r>
      <w:r w:rsidR="00CC3BA9" w:rsidRPr="00FD7E5A">
        <w:rPr>
          <w:b/>
          <w:bCs/>
        </w:rPr>
        <w:t>GitHub Desktop</w:t>
      </w:r>
      <w:r w:rsidR="00CC3BA9">
        <w:t xml:space="preserve">, you will need </w:t>
      </w:r>
      <w:r w:rsidR="00972FB2">
        <w:t>a</w:t>
      </w:r>
      <w:r w:rsidR="00CC3BA9">
        <w:t xml:space="preserve"> personal email and create </w:t>
      </w:r>
      <w:r w:rsidR="00972FB2">
        <w:t>a</w:t>
      </w:r>
      <w:r w:rsidR="00CC3BA9">
        <w:t xml:space="preserve"> GitHub account. Please register, for the duration of this course, I will </w:t>
      </w:r>
      <w:r>
        <w:t xml:space="preserve">need </w:t>
      </w:r>
      <w:r w:rsidR="00CC3BA9">
        <w:t>to access your GitHub account to grade. After the course is over, you will need to change the password. Please complete the information below for GitHub account:</w:t>
      </w:r>
    </w:p>
    <w:p w14:paraId="6551F06B" w14:textId="70DC0364" w:rsidR="00CC3BA9" w:rsidRPr="00CC3BA9" w:rsidRDefault="00CC3BA9" w:rsidP="00043D49">
      <w:pPr>
        <w:spacing w:after="240"/>
        <w:ind w:left="720"/>
        <w:rPr>
          <w:highlight w:val="yellow"/>
        </w:rPr>
      </w:pPr>
      <w:r w:rsidRPr="00CC3BA9">
        <w:rPr>
          <w:highlight w:val="yellow"/>
        </w:rPr>
        <w:t xml:space="preserve">Username: </w:t>
      </w:r>
      <w:proofErr w:type="spellStart"/>
      <w:r w:rsidR="003A4A35">
        <w:rPr>
          <w:highlight w:val="yellow"/>
        </w:rPr>
        <w:t>nrtesfa</w:t>
      </w:r>
      <w:proofErr w:type="spellEnd"/>
    </w:p>
    <w:p w14:paraId="77B01727" w14:textId="434F15E1" w:rsidR="0054010B" w:rsidRDefault="00CC3BA9" w:rsidP="00043D49">
      <w:pPr>
        <w:spacing w:after="240"/>
        <w:ind w:left="720"/>
      </w:pPr>
      <w:r w:rsidRPr="00CC3BA9">
        <w:rPr>
          <w:highlight w:val="yellow"/>
        </w:rPr>
        <w:t xml:space="preserve">Password: </w:t>
      </w:r>
      <w:r w:rsidR="003A4A35">
        <w:rPr>
          <w:highlight w:val="yellow"/>
        </w:rPr>
        <w:t>Yearup10</w:t>
      </w:r>
    </w:p>
    <w:p w14:paraId="1EC607DC" w14:textId="77777777" w:rsidR="0054010B" w:rsidRDefault="0054010B" w:rsidP="00043D49">
      <w:pPr>
        <w:spacing w:after="240"/>
        <w:ind w:left="720"/>
      </w:pPr>
      <w:r>
        <w:t>Please following this instruction on GitHub Desktop:</w:t>
      </w:r>
    </w:p>
    <w:p w14:paraId="797DFC48" w14:textId="4F3C192B" w:rsidR="0054010B" w:rsidRDefault="0054010B" w:rsidP="0054010B">
      <w:pPr>
        <w:spacing w:after="240"/>
        <w:ind w:left="720"/>
      </w:pPr>
      <w:r>
        <w:t xml:space="preserve">GitHub is not only a great place to store and share your code with </w:t>
      </w:r>
      <w:r w:rsidR="00972FB2">
        <w:t>others,</w:t>
      </w:r>
      <w:r>
        <w:t xml:space="preserve"> but they also offer free web hosting of your HTML, CSS, and JavaScript projects!</w:t>
      </w:r>
    </w:p>
    <w:p w14:paraId="15B763DF" w14:textId="3E543194" w:rsidR="00CC3BA9" w:rsidRDefault="0054010B" w:rsidP="0054010B">
      <w:pPr>
        <w:spacing w:after="240"/>
        <w:ind w:left="720"/>
      </w:pPr>
      <w:r>
        <w:lastRenderedPageBreak/>
        <w:t xml:space="preserve">In this class exercise, I’ll show you how to get setup in order to publish and share your own static HTML website on GitHub using the </w:t>
      </w:r>
      <w:r w:rsidRPr="0054010B">
        <w:rPr>
          <w:b/>
          <w:bCs/>
        </w:rPr>
        <w:t>GitHub Desktop</w:t>
      </w:r>
      <w:r>
        <w:t xml:space="preserve"> app! </w:t>
      </w:r>
      <w:r w:rsidR="00CC3BA9">
        <w:t xml:space="preserve"> </w:t>
      </w:r>
    </w:p>
    <w:p w14:paraId="7C89E4B7" w14:textId="2432B121" w:rsidR="00B05B4E" w:rsidRDefault="00B05B4E" w:rsidP="00B05B4E">
      <w:pPr>
        <w:pStyle w:val="ListParagraph"/>
        <w:numPr>
          <w:ilvl w:val="0"/>
          <w:numId w:val="16"/>
        </w:numPr>
        <w:spacing w:after="240"/>
      </w:pPr>
      <w:r>
        <w:t xml:space="preserve">Create a GitHub account: go to </w:t>
      </w:r>
      <w:hyperlink r:id="rId21" w:history="1">
        <w:r w:rsidRPr="00E33517">
          <w:rPr>
            <w:rStyle w:val="Hyperlink"/>
          </w:rPr>
          <w:t>https://github.com/</w:t>
        </w:r>
      </w:hyperlink>
    </w:p>
    <w:p w14:paraId="47C1FDC7" w14:textId="7FA07F31" w:rsidR="006804D2" w:rsidRDefault="006804D2" w:rsidP="00FD7E5A">
      <w:pPr>
        <w:spacing w:after="240"/>
        <w:jc w:val="center"/>
      </w:pPr>
      <w:r>
        <w:rPr>
          <w:noProof/>
        </w:rPr>
        <w:drawing>
          <wp:inline distT="0" distB="0" distL="0" distR="0" wp14:anchorId="4B3C7622" wp14:editId="4D8F17CD">
            <wp:extent cx="4704502" cy="2526492"/>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4976" cy="2548228"/>
                    </a:xfrm>
                    <a:prstGeom prst="rect">
                      <a:avLst/>
                    </a:prstGeom>
                  </pic:spPr>
                </pic:pic>
              </a:graphicData>
            </a:graphic>
          </wp:inline>
        </w:drawing>
      </w:r>
    </w:p>
    <w:p w14:paraId="45ADD842" w14:textId="278C54D9" w:rsidR="00043D49" w:rsidRDefault="00B05B4E" w:rsidP="00B05B4E">
      <w:pPr>
        <w:spacing w:after="240"/>
        <w:ind w:left="720"/>
      </w:pPr>
      <w:r>
        <w:t xml:space="preserve">First thing’s first: get yourself a GitHub account! You won’t have access to the free </w:t>
      </w:r>
      <w:r w:rsidR="00972FB2">
        <w:t>hosting,</w:t>
      </w:r>
      <w:r>
        <w:t xml:space="preserve"> or any other awesome features GitHub has to offer without one.</w:t>
      </w:r>
    </w:p>
    <w:p w14:paraId="0139DDE2" w14:textId="77777777" w:rsidR="0022778D" w:rsidRDefault="0022778D" w:rsidP="0022778D">
      <w:pPr>
        <w:spacing w:after="240"/>
        <w:ind w:left="720"/>
      </w:pPr>
      <w:r>
        <w:t>The GitHub homepage with signup form to the right of the screen. Along the top is the main navigation area. To the left of the screen text reads, “Built for developers” with a description of what GitHub is all about.</w:t>
      </w:r>
    </w:p>
    <w:p w14:paraId="75031EC2" w14:textId="77777777" w:rsidR="0022778D" w:rsidRDefault="0022778D" w:rsidP="0022778D">
      <w:pPr>
        <w:spacing w:after="240"/>
        <w:ind w:left="720"/>
      </w:pPr>
      <w:r>
        <w:t xml:space="preserve">With a GitHub account you’ll also be able to chat with other web developers, such as yourself, through Issues, and contribute to other </w:t>
      </w:r>
      <w:proofErr w:type="gramStart"/>
      <w:r>
        <w:t>open source</w:t>
      </w:r>
      <w:proofErr w:type="gramEnd"/>
      <w:r>
        <w:t xml:space="preserve"> projects!</w:t>
      </w:r>
    </w:p>
    <w:p w14:paraId="13BFDFD8" w14:textId="6C4F8EDE" w:rsidR="0022778D" w:rsidRDefault="0022778D" w:rsidP="0022778D">
      <w:pPr>
        <w:spacing w:after="240"/>
        <w:ind w:left="720"/>
      </w:pPr>
      <w:r>
        <w:t xml:space="preserve">2. Download and install the GitHub Desktop app: </w:t>
      </w:r>
      <w:hyperlink r:id="rId23" w:history="1">
        <w:r w:rsidRPr="00506FD5">
          <w:rPr>
            <w:rStyle w:val="Hyperlink"/>
          </w:rPr>
          <w:t>https://desktop.github.com/</w:t>
        </w:r>
      </w:hyperlink>
    </w:p>
    <w:p w14:paraId="408B287B" w14:textId="35CC94AC" w:rsidR="0022778D" w:rsidRDefault="0022778D" w:rsidP="0022778D">
      <w:pPr>
        <w:spacing w:after="240"/>
        <w:ind w:left="720"/>
      </w:pPr>
      <w:r>
        <w:t>This is the app that we’ll use to get our code up on GitHub. It’s easy to use so don’t fret; the user interface is easy to learn!</w:t>
      </w:r>
    </w:p>
    <w:p w14:paraId="4E32D558" w14:textId="01935CE1" w:rsidR="006804D2" w:rsidRDefault="0022778D" w:rsidP="0022778D">
      <w:pPr>
        <w:spacing w:after="240"/>
        <w:ind w:left="720"/>
        <w:jc w:val="center"/>
      </w:pPr>
      <w:r>
        <w:rPr>
          <w:noProof/>
        </w:rPr>
        <w:drawing>
          <wp:inline distT="0" distB="0" distL="0" distR="0" wp14:anchorId="0498E3BE" wp14:editId="16AF54C5">
            <wp:extent cx="3366450" cy="244192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5759" cy="2463183"/>
                    </a:xfrm>
                    <a:prstGeom prst="rect">
                      <a:avLst/>
                    </a:prstGeom>
                    <a:noFill/>
                    <a:ln>
                      <a:noFill/>
                    </a:ln>
                  </pic:spPr>
                </pic:pic>
              </a:graphicData>
            </a:graphic>
          </wp:inline>
        </w:drawing>
      </w:r>
    </w:p>
    <w:p w14:paraId="1492DEAC" w14:textId="4BE62B58" w:rsidR="00B05B4E" w:rsidRDefault="0022778D" w:rsidP="00B05B4E">
      <w:pPr>
        <w:spacing w:after="240"/>
        <w:ind w:left="720"/>
      </w:pPr>
      <w:r>
        <w:t>The GitHub Desktop homepage with a “Download for macOS” link, along with a Windows link. Along the top is the main navigation area. In the middle of the screen text reads, “The new native” with a description of what GitHub Desktop is all about.</w:t>
      </w:r>
    </w:p>
    <w:p w14:paraId="68F2A886" w14:textId="403809ED" w:rsidR="00B05B4E" w:rsidRDefault="00B05B4E" w:rsidP="00B05B4E">
      <w:pPr>
        <w:spacing w:after="240"/>
        <w:ind w:left="720"/>
      </w:pPr>
    </w:p>
    <w:p w14:paraId="53558A09" w14:textId="0FD8D188" w:rsidR="00FD7E5A" w:rsidRDefault="00FD7E5A" w:rsidP="00FD7E5A">
      <w:pPr>
        <w:pStyle w:val="NoSpacing"/>
        <w:numPr>
          <w:ilvl w:val="0"/>
          <w:numId w:val="17"/>
        </w:numPr>
      </w:pPr>
      <w:r>
        <w:lastRenderedPageBreak/>
        <w:t xml:space="preserve">Download GitHub Desktop for macOS </w:t>
      </w:r>
      <w:r>
        <w:br/>
        <w:t>OR</w:t>
      </w:r>
    </w:p>
    <w:p w14:paraId="139D6585" w14:textId="49BD560A" w:rsidR="00FD7E5A" w:rsidRDefault="00FD7E5A" w:rsidP="00FD7E5A">
      <w:pPr>
        <w:pStyle w:val="NoSpacing"/>
        <w:numPr>
          <w:ilvl w:val="0"/>
          <w:numId w:val="17"/>
        </w:numPr>
      </w:pPr>
      <w:r>
        <w:t>Download GitHub Desktop for Windows</w:t>
      </w:r>
    </w:p>
    <w:p w14:paraId="184C6886" w14:textId="77777777" w:rsidR="00FD7E5A" w:rsidRDefault="00FD7E5A" w:rsidP="00FD7E5A">
      <w:pPr>
        <w:pStyle w:val="NoSpacing"/>
      </w:pPr>
    </w:p>
    <w:p w14:paraId="6B1A618D" w14:textId="77777777" w:rsidR="00FD7E5A" w:rsidRDefault="00FD7E5A" w:rsidP="00FD7E5A">
      <w:pPr>
        <w:pStyle w:val="NoSpacing"/>
      </w:pPr>
    </w:p>
    <w:p w14:paraId="6E1D4C5D" w14:textId="600B157A" w:rsidR="00FD7E5A" w:rsidRDefault="00FD7E5A" w:rsidP="00FD7E5A">
      <w:pPr>
        <w:pStyle w:val="NoSpacing"/>
        <w:ind w:left="720"/>
      </w:pPr>
      <w:r>
        <w:t>Open the downloaded application file and continue through the installation process as required with your computer’s operating system.</w:t>
      </w:r>
    </w:p>
    <w:p w14:paraId="2443E089" w14:textId="5B099ADF" w:rsidR="00FD7E5A" w:rsidRDefault="00FD7E5A" w:rsidP="00FD7E5A">
      <w:pPr>
        <w:pStyle w:val="NoSpacing"/>
        <w:ind w:left="720"/>
      </w:pPr>
    </w:p>
    <w:p w14:paraId="5BE9C5F8" w14:textId="640111B5" w:rsidR="00EC303B" w:rsidRDefault="00FD7E5A" w:rsidP="00FD7E5A">
      <w:pPr>
        <w:pStyle w:val="NoSpacing"/>
        <w:ind w:left="720"/>
      </w:pPr>
      <w:r>
        <w:t xml:space="preserve">I assume you </w:t>
      </w:r>
      <w:proofErr w:type="gramStart"/>
      <w:r>
        <w:t>are able to</w:t>
      </w:r>
      <w:proofErr w:type="gramEnd"/>
      <w:r>
        <w:t xml:space="preserve"> install </w:t>
      </w:r>
      <w:r w:rsidR="00972FB2">
        <w:t>this three software</w:t>
      </w:r>
      <w:r>
        <w:t xml:space="preserve"> </w:t>
      </w:r>
      <w:r w:rsidR="00972FB2">
        <w:t>without</w:t>
      </w:r>
      <w:r>
        <w:t xml:space="preserve"> issues. </w:t>
      </w:r>
      <w:r w:rsidR="00EC303B">
        <w:t xml:space="preserve">If you do, please post your question in the </w:t>
      </w:r>
      <w:proofErr w:type="spellStart"/>
      <w:r w:rsidR="00EC303B">
        <w:t>eCampus</w:t>
      </w:r>
      <w:proofErr w:type="spellEnd"/>
      <w:r w:rsidR="00EC303B">
        <w:t xml:space="preserve"> &gt; Discussion Board &gt; </w:t>
      </w:r>
      <w:r w:rsidR="00EC303B" w:rsidRPr="00EC303B">
        <w:t>Discussion Board for Trouble Shooting</w:t>
      </w:r>
      <w:r w:rsidR="00EC303B">
        <w:t>/</w:t>
      </w:r>
    </w:p>
    <w:p w14:paraId="24F5848F" w14:textId="77777777" w:rsidR="00EC303B" w:rsidRDefault="00EC303B" w:rsidP="00FD7E5A">
      <w:pPr>
        <w:pStyle w:val="NoSpacing"/>
        <w:ind w:left="720"/>
      </w:pPr>
    </w:p>
    <w:p w14:paraId="40E19C7E" w14:textId="23DEDF0C" w:rsidR="00B05B4E" w:rsidRDefault="00FD7E5A" w:rsidP="00FD7E5A">
      <w:pPr>
        <w:pStyle w:val="NoSpacing"/>
        <w:ind w:left="720"/>
      </w:pPr>
      <w:r>
        <w:t xml:space="preserve">Next, we’ll be creating a new </w:t>
      </w:r>
      <w:r w:rsidR="00972FB2">
        <w:t>GitHub</w:t>
      </w:r>
      <w:r>
        <w:t xml:space="preserve"> project!</w:t>
      </w:r>
    </w:p>
    <w:p w14:paraId="11B118B8" w14:textId="520DF8D9" w:rsidR="00B05B4E" w:rsidRDefault="00B05B4E" w:rsidP="00FD7E5A">
      <w:pPr>
        <w:pStyle w:val="NoSpacing"/>
      </w:pPr>
    </w:p>
    <w:p w14:paraId="7D108AE6" w14:textId="7EAD933C" w:rsidR="00B05B4E" w:rsidRDefault="00B05B4E" w:rsidP="00FD7E5A">
      <w:pPr>
        <w:spacing w:after="240"/>
      </w:pPr>
    </w:p>
    <w:p w14:paraId="63F66466" w14:textId="7E7683C7" w:rsidR="00B05B4E" w:rsidRDefault="00B05B4E" w:rsidP="00B05B4E">
      <w:pPr>
        <w:spacing w:after="240"/>
        <w:ind w:left="720"/>
      </w:pPr>
    </w:p>
    <w:p w14:paraId="23AA6A9F" w14:textId="5BC91D04" w:rsidR="00B05B4E" w:rsidRDefault="00B05B4E" w:rsidP="00B05B4E">
      <w:pPr>
        <w:spacing w:after="240"/>
        <w:ind w:left="720"/>
      </w:pPr>
    </w:p>
    <w:p w14:paraId="4D6B18B1" w14:textId="209F09E8" w:rsidR="00B05B4E" w:rsidRDefault="00B05B4E" w:rsidP="00B05B4E">
      <w:pPr>
        <w:spacing w:after="240"/>
        <w:ind w:left="720"/>
      </w:pPr>
    </w:p>
    <w:p w14:paraId="104BC753" w14:textId="462A7DEA" w:rsidR="00B05B4E" w:rsidRDefault="00B05B4E" w:rsidP="00B05B4E">
      <w:pPr>
        <w:spacing w:after="240"/>
        <w:ind w:left="720"/>
      </w:pPr>
    </w:p>
    <w:p w14:paraId="672D4DC7" w14:textId="77777777" w:rsidR="00B05B4E" w:rsidRDefault="00B05B4E" w:rsidP="00B05B4E">
      <w:pPr>
        <w:spacing w:after="240"/>
        <w:ind w:left="720"/>
      </w:pPr>
    </w:p>
    <w:p w14:paraId="2B14279A" w14:textId="2EAFB23F" w:rsidR="00622CBD" w:rsidRDefault="00872DF3" w:rsidP="002633D3">
      <w:pPr>
        <w:spacing w:after="240"/>
      </w:pPr>
      <w:r w:rsidRPr="00872DF3">
        <w:rPr>
          <w:b/>
          <w:bCs/>
        </w:rPr>
        <w:t>Tas</w:t>
      </w:r>
      <w:r>
        <w:rPr>
          <w:b/>
          <w:bCs/>
        </w:rPr>
        <w:t>k</w:t>
      </w:r>
      <w:r w:rsidRPr="00872DF3">
        <w:rPr>
          <w:b/>
          <w:bCs/>
        </w:rPr>
        <w:t xml:space="preserve"> C</w:t>
      </w:r>
      <w:r w:rsidRPr="00872DF3">
        <w:t xml:space="preserve"> </w:t>
      </w:r>
      <w:r>
        <w:t>–</w:t>
      </w:r>
      <w:r w:rsidRPr="00872DF3">
        <w:t xml:space="preserve"> </w:t>
      </w:r>
      <w:r>
        <w:t xml:space="preserve">Create your first </w:t>
      </w:r>
      <w:r w:rsidR="00530773">
        <w:t>HelloWorld</w:t>
      </w:r>
      <w:r>
        <w:t>.html page in Multimedia Web Server and GitHub Web Server.</w:t>
      </w:r>
      <w:r w:rsidR="00622CBD">
        <w:t xml:space="preserve"> Please note, the rationale for Task C is to demonstrate old technology (FTP Transfer file from your local computer to web server) and new technology using GitHub workflow (current industry). 80% of a programmer life </w:t>
      </w:r>
      <w:r w:rsidR="00972FB2">
        <w:t>cycle</w:t>
      </w:r>
      <w:r w:rsidR="00622CBD">
        <w:t xml:space="preserve"> is maintaining other people code, if you work in the industry, you will need to know how to transfer files.</w:t>
      </w:r>
    </w:p>
    <w:p w14:paraId="26B840AC" w14:textId="6DA2F4DA" w:rsidR="00622CBD" w:rsidRDefault="00FD7E5A" w:rsidP="00EC303B">
      <w:pPr>
        <w:spacing w:after="240"/>
        <w:ind w:left="720"/>
      </w:pPr>
      <w:r w:rsidRPr="00EC303B">
        <w:rPr>
          <w:b/>
          <w:bCs/>
        </w:rPr>
        <w:t>Task C.1</w:t>
      </w:r>
      <w:r>
        <w:t xml:space="preserve"> </w:t>
      </w:r>
      <w:r w:rsidR="00EC303B">
        <w:t>–</w:t>
      </w:r>
      <w:r>
        <w:t xml:space="preserve"> </w:t>
      </w:r>
      <w:r w:rsidR="00622CBD">
        <w:t xml:space="preserve">Use </w:t>
      </w:r>
      <w:r w:rsidR="00972FB2">
        <w:t>FileZilla</w:t>
      </w:r>
      <w:r w:rsidR="00622CBD">
        <w:t xml:space="preserve"> Client to transfer from your local computer to web server.</w:t>
      </w:r>
    </w:p>
    <w:p w14:paraId="69C84CC1" w14:textId="75EF4EDF" w:rsidR="00EC303B" w:rsidRDefault="00EC303B" w:rsidP="00EC303B">
      <w:pPr>
        <w:spacing w:after="240"/>
        <w:ind w:left="720"/>
      </w:pPr>
      <w:r>
        <w:t xml:space="preserve">Refer to </w:t>
      </w:r>
      <w:proofErr w:type="spellStart"/>
      <w:r w:rsidRPr="00315606">
        <w:rPr>
          <w:b/>
          <w:bCs/>
          <w:u w:val="single"/>
        </w:rPr>
        <w:t>eCampus</w:t>
      </w:r>
      <w:proofErr w:type="spellEnd"/>
      <w:r w:rsidRPr="00315606">
        <w:rPr>
          <w:b/>
          <w:bCs/>
          <w:u w:val="single"/>
        </w:rPr>
        <w:t xml:space="preserve"> &gt; Lecture and Lab Information &gt; Class Exercise #1 – Task C – FTP Connect,</w:t>
      </w:r>
      <w:r>
        <w:t xml:space="preserve"> please follow from Step 1 to 5, please note, step 2. </w:t>
      </w:r>
      <w:r w:rsidR="004607B7">
        <w:t>is</w:t>
      </w:r>
      <w:r>
        <w:t xml:space="preserve"> the </w:t>
      </w:r>
      <w:r w:rsidR="00972FB2">
        <w:t>FileZilla</w:t>
      </w:r>
      <w:r>
        <w:t xml:space="preserve"> Client </w:t>
      </w:r>
      <w:r w:rsidR="004607B7">
        <w:t xml:space="preserve">for Windows OS, if you want the Mac, then go the </w:t>
      </w:r>
      <w:r w:rsidR="00972FB2">
        <w:t>FileZilla</w:t>
      </w:r>
      <w:r w:rsidR="004607B7">
        <w:t xml:space="preserve"> and download the Mac version.</w:t>
      </w:r>
    </w:p>
    <w:p w14:paraId="14FFBC40" w14:textId="7F3AC43B" w:rsidR="004607B7" w:rsidRDefault="004607B7" w:rsidP="00EC303B">
      <w:pPr>
        <w:spacing w:after="240"/>
        <w:ind w:left="720"/>
      </w:pPr>
      <w:r>
        <w:t>After you complete the five steps, using Windows Snipping Tool, take screen shot of your index.html in the web browser. Make sure you have the proper URL address to view your webpage.</w:t>
      </w:r>
    </w:p>
    <w:p w14:paraId="7940E8DA" w14:textId="4CE43F3F" w:rsidR="004607B7" w:rsidRDefault="004607B7" w:rsidP="00622CBD">
      <w:pPr>
        <w:pStyle w:val="NormalWeb"/>
        <w:ind w:left="720" w:hanging="720"/>
      </w:pPr>
      <w:r>
        <w:tab/>
        <w:t>Please check your email for “</w:t>
      </w:r>
      <w:r w:rsidR="00972FB2">
        <w:t>FileZilla</w:t>
      </w:r>
      <w:r>
        <w:t xml:space="preserve"> FTP Account Information”</w:t>
      </w:r>
      <w:r w:rsidR="00622CBD">
        <w:t>, recommend you copy/paste the information to avoid typos.</w:t>
      </w:r>
    </w:p>
    <w:p w14:paraId="5BBE2BBC" w14:textId="7F4026F2" w:rsidR="00315606" w:rsidRDefault="004607B7" w:rsidP="00315606">
      <w:pPr>
        <w:pStyle w:val="NormalWeb"/>
        <w:ind w:left="720"/>
      </w:pPr>
      <w:r w:rsidRPr="00622CBD">
        <w:rPr>
          <w:b/>
          <w:bCs/>
        </w:rPr>
        <w:t>URL in browser</w:t>
      </w:r>
      <w:r>
        <w:t>:  http://www.mmlab2.rlc.dcccd.edu/web83</w:t>
      </w:r>
      <w:r w:rsidRPr="007A5415">
        <w:rPr>
          <w:highlight w:val="yellow"/>
        </w:rPr>
        <w:t>XX</w:t>
      </w:r>
      <w:r>
        <w:br/>
      </w:r>
      <w:r w:rsidRPr="00622CBD">
        <w:rPr>
          <w:b/>
          <w:bCs/>
        </w:rPr>
        <w:t>FileZilla   Host</w:t>
      </w:r>
      <w:r>
        <w:t>:  sftp://www.mmlab2.rlc.dcccd.edu</w:t>
      </w:r>
      <w:r>
        <w:br/>
      </w:r>
      <w:r>
        <w:br/>
        <w:t>Username: web83XX</w:t>
      </w:r>
      <w:r w:rsidR="00315606">
        <w:br/>
      </w:r>
      <w:r>
        <w:t xml:space="preserve">password: ________ </w:t>
      </w:r>
      <w:r>
        <w:br/>
      </w:r>
    </w:p>
    <w:p w14:paraId="096563DB" w14:textId="30EDC9B9" w:rsidR="004607B7" w:rsidRDefault="00315606" w:rsidP="00315606">
      <w:pPr>
        <w:pStyle w:val="NormalWeb"/>
        <w:ind w:left="720"/>
      </w:pPr>
      <w:r w:rsidRPr="007A5415">
        <w:rPr>
          <w:highlight w:val="yellow"/>
        </w:rPr>
        <w:t>NOTE:</w:t>
      </w:r>
      <w:r>
        <w:t xml:space="preserve"> I am using synonyms terminology: Username = web83XX = login = account </w:t>
      </w:r>
      <w:r>
        <w:br/>
      </w:r>
      <w:r w:rsidR="004607B7">
        <w:br/>
      </w:r>
      <w:r w:rsidR="004607B7" w:rsidRPr="007A5415">
        <w:rPr>
          <w:highlight w:val="yellow"/>
        </w:rPr>
        <w:t>XX</w:t>
      </w:r>
      <w:r w:rsidR="004607B7">
        <w:t xml:space="preserve"> is replaced with your personal account number, to view your webpage after you FTP and transfer the file (drag and drop) from local computer to FTP Client right side panel.</w:t>
      </w:r>
    </w:p>
    <w:p w14:paraId="11B4863A" w14:textId="6F2C8A2E" w:rsidR="004607B7" w:rsidRDefault="004607B7" w:rsidP="00C1016B">
      <w:pPr>
        <w:pStyle w:val="NormalWeb"/>
        <w:ind w:left="1440" w:hanging="720"/>
      </w:pPr>
      <w:proofErr w:type="gramStart"/>
      <w:r>
        <w:lastRenderedPageBreak/>
        <w:t>Open up</w:t>
      </w:r>
      <w:proofErr w:type="gramEnd"/>
      <w:r>
        <w:t xml:space="preserve"> a web browser, copy/paste this URL address: </w:t>
      </w:r>
      <w:r w:rsidR="00C1016B">
        <w:br/>
      </w:r>
      <w:r w:rsidR="00C1016B">
        <w:br/>
      </w:r>
      <w:r>
        <w:t>http://www.mmlab2.rlc.dcccd.edu/web83XX</w:t>
      </w:r>
    </w:p>
    <w:p w14:paraId="558E255A" w14:textId="1ED5D3F8" w:rsidR="004607B7" w:rsidRDefault="004607B7" w:rsidP="004607B7">
      <w:pPr>
        <w:pStyle w:val="NormalWeb"/>
        <w:ind w:left="720"/>
        <w:rPr>
          <w:u w:val="single"/>
        </w:rPr>
      </w:pPr>
      <w:r>
        <w:t xml:space="preserve">NOTE: the </w:t>
      </w:r>
      <w:r w:rsidR="00972FB2">
        <w:t>breakdown</w:t>
      </w:r>
      <w:r>
        <w:t xml:space="preserve"> of this URL address, </w:t>
      </w:r>
      <w:r w:rsidR="00C1016B">
        <w:t xml:space="preserve">there are </w:t>
      </w:r>
      <w:r w:rsidRPr="00622CBD">
        <w:rPr>
          <w:u w:val="single"/>
        </w:rPr>
        <w:t>test questions</w:t>
      </w:r>
      <w:r w:rsidR="00C1016B">
        <w:rPr>
          <w:u w:val="single"/>
        </w:rPr>
        <w:t xml:space="preserve"> over this:</w:t>
      </w:r>
    </w:p>
    <w:p w14:paraId="552FF070" w14:textId="6A489168" w:rsidR="00C1016B" w:rsidRDefault="00C1016B" w:rsidP="004607B7">
      <w:pPr>
        <w:pStyle w:val="NormalWeb"/>
        <w:ind w:left="720"/>
      </w:pPr>
      <w:r>
        <w:tab/>
      </w:r>
      <w:r>
        <w:rPr>
          <w:rStyle w:val="Strong"/>
          <w:b w:val="0"/>
          <w:bCs w:val="0"/>
        </w:rPr>
        <w:t>HelloWorld.html</w:t>
      </w:r>
      <w:r>
        <w:t xml:space="preserve"> stands for </w:t>
      </w:r>
      <w:proofErr w:type="spellStart"/>
      <w:r>
        <w:t>hyper text</w:t>
      </w:r>
      <w:proofErr w:type="spellEnd"/>
      <w:r>
        <w:t xml:space="preserve"> transfer protocol</w:t>
      </w:r>
      <w:r>
        <w:br/>
      </w:r>
      <w:r>
        <w:br/>
      </w:r>
      <w:r>
        <w:tab/>
      </w:r>
      <w:hyperlink r:id="rId25" w:history="1">
        <w:r w:rsidRPr="00E33517">
          <w:rPr>
            <w:rStyle w:val="Hyperlink"/>
          </w:rPr>
          <w:t>www.mmlab2.rlc.dcccd.edu</w:t>
        </w:r>
      </w:hyperlink>
      <w:r>
        <w:t xml:space="preserve"> part is the domain</w:t>
      </w:r>
    </w:p>
    <w:p w14:paraId="7A124103" w14:textId="36D39B81" w:rsidR="00C1016B" w:rsidRPr="007A5415" w:rsidRDefault="004607B7" w:rsidP="00C1016B">
      <w:pPr>
        <w:pStyle w:val="NormalWeb"/>
        <w:ind w:left="1440"/>
        <w:rPr>
          <w:strike/>
        </w:rPr>
      </w:pPr>
      <w:r w:rsidRPr="007A5415">
        <w:rPr>
          <w:rStyle w:val="Strong"/>
          <w:strike/>
        </w:rPr>
        <w:t>/imed1316n02</w:t>
      </w:r>
      <w:r w:rsidRPr="007A5415">
        <w:rPr>
          <w:strike/>
        </w:rPr>
        <w:t xml:space="preserve"> part is the </w:t>
      </w:r>
      <w:r w:rsidR="00C1016B" w:rsidRPr="007A5415">
        <w:rPr>
          <w:strike/>
        </w:rPr>
        <w:t xml:space="preserve">sub </w:t>
      </w:r>
      <w:r w:rsidRPr="007A5415">
        <w:rPr>
          <w:strike/>
        </w:rPr>
        <w:t xml:space="preserve">directory </w:t>
      </w:r>
      <w:r w:rsidR="00C1016B" w:rsidRPr="007A5415">
        <w:rPr>
          <w:strike/>
        </w:rPr>
        <w:t>path with back slash starting</w:t>
      </w:r>
    </w:p>
    <w:p w14:paraId="17904B5B" w14:textId="6F0174C9" w:rsidR="004607B7" w:rsidRDefault="00C1016B" w:rsidP="00C1016B">
      <w:pPr>
        <w:pStyle w:val="NormalWeb"/>
        <w:ind w:left="1440"/>
      </w:pPr>
      <w:r w:rsidRPr="00C1016B">
        <w:rPr>
          <w:b/>
          <w:bCs/>
        </w:rPr>
        <w:t>/web83XX</w:t>
      </w:r>
      <w:r>
        <w:t xml:space="preserve"> </w:t>
      </w:r>
      <w:r w:rsidR="004607B7">
        <w:t xml:space="preserve">sub directory path </w:t>
      </w:r>
      <w:r>
        <w:t xml:space="preserve">with back slash starting </w:t>
      </w:r>
      <w:r w:rsidR="004607B7">
        <w:t xml:space="preserve">to your default </w:t>
      </w:r>
      <w:r w:rsidR="004607B7">
        <w:rPr>
          <w:rStyle w:val="Strong"/>
        </w:rPr>
        <w:t>index.</w:t>
      </w:r>
      <w:r w:rsidR="004607B7">
        <w:t>html file. The web server is set to default to index.html</w:t>
      </w:r>
    </w:p>
    <w:p w14:paraId="2E4EE7DC" w14:textId="0111801B" w:rsidR="00C1016B" w:rsidRDefault="00C1016B" w:rsidP="00C1016B">
      <w:pPr>
        <w:pStyle w:val="NormalWeb"/>
      </w:pPr>
      <w:r>
        <w:tab/>
      </w:r>
      <w:proofErr w:type="gramStart"/>
      <w:r>
        <w:t>Both of these</w:t>
      </w:r>
      <w:proofErr w:type="gramEnd"/>
      <w:r>
        <w:t xml:space="preserve"> URL address</w:t>
      </w:r>
      <w:r w:rsidR="00710D7C">
        <w:t>es</w:t>
      </w:r>
      <w:r>
        <w:t xml:space="preserve"> are equivalent:</w:t>
      </w:r>
    </w:p>
    <w:p w14:paraId="2F9FDFD1" w14:textId="4A683BCB" w:rsidR="00C1016B" w:rsidRDefault="00C1016B" w:rsidP="00C1016B">
      <w:pPr>
        <w:pStyle w:val="NormalWeb"/>
        <w:ind w:left="720"/>
        <w:jc w:val="center"/>
        <w:rPr>
          <w:rStyle w:val="Strong"/>
          <w:b w:val="0"/>
          <w:bCs w:val="0"/>
        </w:rPr>
      </w:pPr>
      <w:r>
        <w:tab/>
      </w:r>
      <w:r w:rsidRPr="00710D7C">
        <w:rPr>
          <w:rStyle w:val="Strong"/>
          <w:b w:val="0"/>
          <w:bCs w:val="0"/>
        </w:rPr>
        <w:t>http://www.mmlab2.rlc.dcccd.edu/web83</w:t>
      </w:r>
      <w:r w:rsidRPr="00710D7C">
        <w:rPr>
          <w:rStyle w:val="Strong"/>
          <w:b w:val="0"/>
          <w:bCs w:val="0"/>
          <w:highlight w:val="yellow"/>
        </w:rPr>
        <w:t>91</w:t>
      </w:r>
    </w:p>
    <w:p w14:paraId="0E0A459B" w14:textId="14131C2C" w:rsidR="00C1016B" w:rsidRDefault="00C1016B" w:rsidP="00C1016B">
      <w:pPr>
        <w:pStyle w:val="NormalWeb"/>
        <w:ind w:left="720"/>
        <w:jc w:val="center"/>
        <w:rPr>
          <w:rStyle w:val="Strong"/>
          <w:b w:val="0"/>
          <w:bCs w:val="0"/>
        </w:rPr>
      </w:pPr>
      <w:r>
        <w:rPr>
          <w:rStyle w:val="Strong"/>
          <w:b w:val="0"/>
          <w:bCs w:val="0"/>
        </w:rPr>
        <w:t>and</w:t>
      </w:r>
    </w:p>
    <w:p w14:paraId="6EFF8D1E" w14:textId="39EE4C77" w:rsidR="00C1016B" w:rsidRDefault="00710D7C" w:rsidP="00C1016B">
      <w:pPr>
        <w:pStyle w:val="NormalWeb"/>
        <w:ind w:left="720"/>
        <w:jc w:val="center"/>
        <w:rPr>
          <w:rStyle w:val="Strong"/>
          <w:b w:val="0"/>
          <w:bCs w:val="0"/>
        </w:rPr>
      </w:pPr>
      <w:r w:rsidRPr="00710D7C">
        <w:rPr>
          <w:rStyle w:val="Strong"/>
          <w:b w:val="0"/>
          <w:bCs w:val="0"/>
        </w:rPr>
        <w:t>http://www.mmlab2.rlc.dcccd.edu/web83</w:t>
      </w:r>
      <w:r w:rsidRPr="00710D7C">
        <w:rPr>
          <w:rStyle w:val="Strong"/>
          <w:b w:val="0"/>
          <w:bCs w:val="0"/>
          <w:highlight w:val="yellow"/>
        </w:rPr>
        <w:t>91</w:t>
      </w:r>
      <w:r w:rsidRPr="00710D7C">
        <w:rPr>
          <w:rStyle w:val="Strong"/>
          <w:b w:val="0"/>
          <w:bCs w:val="0"/>
        </w:rPr>
        <w:t>/</w:t>
      </w:r>
      <w:r w:rsidRPr="00710D7C">
        <w:rPr>
          <w:rStyle w:val="Strong"/>
          <w:b w:val="0"/>
          <w:bCs w:val="0"/>
          <w:highlight w:val="cyan"/>
        </w:rPr>
        <w:t>index.html</w:t>
      </w:r>
    </w:p>
    <w:p w14:paraId="2D26B7D1" w14:textId="577988DE" w:rsidR="00710D7C" w:rsidRDefault="00710D7C" w:rsidP="00710D7C">
      <w:pPr>
        <w:pStyle w:val="NormalWeb"/>
        <w:ind w:left="720"/>
        <w:rPr>
          <w:rStyle w:val="Strong"/>
          <w:u w:val="single"/>
        </w:rPr>
      </w:pPr>
      <w:r>
        <w:rPr>
          <w:rStyle w:val="Strong"/>
          <w:b w:val="0"/>
          <w:bCs w:val="0"/>
        </w:rPr>
        <w:t xml:space="preserve">The difference is the /index.html file is not </w:t>
      </w:r>
      <w:r w:rsidR="00972FB2">
        <w:rPr>
          <w:rStyle w:val="Strong"/>
          <w:b w:val="0"/>
          <w:bCs w:val="0"/>
        </w:rPr>
        <w:t>required</w:t>
      </w:r>
      <w:r>
        <w:rPr>
          <w:rStyle w:val="Strong"/>
          <w:b w:val="0"/>
          <w:bCs w:val="0"/>
        </w:rPr>
        <w:t xml:space="preserve">. The </w:t>
      </w:r>
      <w:r w:rsidR="00972FB2">
        <w:rPr>
          <w:rStyle w:val="Strong"/>
          <w:b w:val="0"/>
          <w:bCs w:val="0"/>
        </w:rPr>
        <w:t xml:space="preserve">takeaway </w:t>
      </w:r>
      <w:r>
        <w:rPr>
          <w:rStyle w:val="Strong"/>
          <w:b w:val="0"/>
          <w:bCs w:val="0"/>
        </w:rPr>
        <w:t xml:space="preserve">message is that when I ask for </w:t>
      </w:r>
      <w:r w:rsidR="00972FB2">
        <w:rPr>
          <w:rStyle w:val="Strong"/>
          <w:b w:val="0"/>
          <w:bCs w:val="0"/>
        </w:rPr>
        <w:t>your</w:t>
      </w:r>
      <w:r>
        <w:rPr>
          <w:rStyle w:val="Strong"/>
          <w:b w:val="0"/>
          <w:bCs w:val="0"/>
        </w:rPr>
        <w:t xml:space="preserve"> domain or web address. </w:t>
      </w:r>
      <w:r w:rsidRPr="00710D7C">
        <w:rPr>
          <w:rStyle w:val="Strong"/>
          <w:u w:val="single"/>
        </w:rPr>
        <w:t xml:space="preserve">Make sure you put the right URL address, </w:t>
      </w:r>
      <w:r w:rsidRPr="00710D7C">
        <w:rPr>
          <w:rStyle w:val="Strong"/>
          <w:highlight w:val="yellow"/>
          <w:u w:val="single"/>
        </w:rPr>
        <w:t>not</w:t>
      </w:r>
      <w:r w:rsidRPr="00710D7C">
        <w:rPr>
          <w:rStyle w:val="Strong"/>
          <w:u w:val="single"/>
        </w:rPr>
        <w:t xml:space="preserve"> your local computer address.</w:t>
      </w:r>
      <w:r>
        <w:rPr>
          <w:rStyle w:val="Strong"/>
          <w:u w:val="single"/>
        </w:rPr>
        <w:t xml:space="preserve"> To grade, I need the address that’s on the web server.</w:t>
      </w:r>
    </w:p>
    <w:p w14:paraId="13D727A8" w14:textId="703FB516" w:rsidR="00710D7C" w:rsidRDefault="00710D7C" w:rsidP="00710D7C">
      <w:pPr>
        <w:pStyle w:val="NormalWeb"/>
        <w:ind w:left="720"/>
        <w:rPr>
          <w:rStyle w:val="Strong"/>
          <w:b w:val="0"/>
          <w:bCs w:val="0"/>
        </w:rPr>
      </w:pPr>
      <w:r w:rsidRPr="00710D7C">
        <w:rPr>
          <w:rStyle w:val="Strong"/>
          <w:b w:val="0"/>
          <w:bCs w:val="0"/>
        </w:rPr>
        <w:t>file:///C:/Users/dxd8401/Documents/GitHub/IMED1316/index.html</w:t>
      </w:r>
    </w:p>
    <w:p w14:paraId="7A9182A9" w14:textId="03EB288A" w:rsidR="00C1016B" w:rsidRDefault="00710D7C" w:rsidP="00710D7C">
      <w:pPr>
        <w:pStyle w:val="NormalWeb"/>
        <w:ind w:left="720"/>
        <w:rPr>
          <w:rStyle w:val="Strong"/>
        </w:rPr>
      </w:pPr>
      <w:r>
        <w:rPr>
          <w:rStyle w:val="Strong"/>
          <w:b w:val="0"/>
          <w:bCs w:val="0"/>
        </w:rPr>
        <w:t>This address is on my local computer not the web server, can you see the difference? Please say yes. I cannot access your local drive to grade, please know this difference between the two addresses (URL and local computer addresses).</w:t>
      </w:r>
    </w:p>
    <w:p w14:paraId="15A79B3B" w14:textId="2E12BD19" w:rsidR="004607B7" w:rsidRDefault="004607B7" w:rsidP="004607B7">
      <w:pPr>
        <w:pStyle w:val="NormalWeb"/>
        <w:ind w:left="720"/>
      </w:pPr>
      <w:r>
        <w:t xml:space="preserve">NOTE: In the recent email that I send you with username and password, </w:t>
      </w:r>
      <w:r w:rsidR="00C1016B">
        <w:t xml:space="preserve">for example, </w:t>
      </w:r>
      <w:r>
        <w:t xml:space="preserve">let say your </w:t>
      </w:r>
      <w:proofErr w:type="gramStart"/>
      <w:r>
        <w:t>user name</w:t>
      </w:r>
      <w:proofErr w:type="gramEnd"/>
      <w:r>
        <w:t xml:space="preserve"> (subdirectory) is web83</w:t>
      </w:r>
      <w:r w:rsidRPr="00622CBD">
        <w:rPr>
          <w:highlight w:val="yellow"/>
        </w:rPr>
        <w:t>91</w:t>
      </w:r>
      <w:r>
        <w:t>, you will need to replace the 9</w:t>
      </w:r>
      <w:r w:rsidR="00315606">
        <w:t>1</w:t>
      </w:r>
      <w:r>
        <w:t xml:space="preserve"> in place of the </w:t>
      </w:r>
      <w:r w:rsidRPr="00622CBD">
        <w:rPr>
          <w:highlight w:val="yellow"/>
        </w:rPr>
        <w:t>XX</w:t>
      </w:r>
      <w:r w:rsidR="00622CBD">
        <w:t>, so the complete URL address would be:</w:t>
      </w:r>
    </w:p>
    <w:p w14:paraId="3D6BCF4C" w14:textId="23B5FA07" w:rsidR="00622CBD" w:rsidRDefault="00622CBD" w:rsidP="00622CBD">
      <w:pPr>
        <w:pStyle w:val="NormalWeb"/>
        <w:ind w:left="720"/>
        <w:jc w:val="center"/>
        <w:rPr>
          <w:rStyle w:val="Strong"/>
        </w:rPr>
      </w:pPr>
      <w:r w:rsidRPr="00622CBD">
        <w:rPr>
          <w:rStyle w:val="Strong"/>
          <w:b w:val="0"/>
          <w:bCs w:val="0"/>
        </w:rPr>
        <w:t>http://www.mmlab2.rlc.dcccd.edu/web83</w:t>
      </w:r>
      <w:r w:rsidRPr="00622CBD">
        <w:rPr>
          <w:rStyle w:val="Strong"/>
          <w:b w:val="0"/>
          <w:bCs w:val="0"/>
          <w:highlight w:val="yellow"/>
        </w:rPr>
        <w:t>91</w:t>
      </w:r>
    </w:p>
    <w:p w14:paraId="38FBDE11" w14:textId="0CD140F7" w:rsidR="00622CBD" w:rsidRDefault="00622CBD" w:rsidP="004607B7">
      <w:pPr>
        <w:pStyle w:val="NormalWeb"/>
        <w:ind w:left="720"/>
        <w:rPr>
          <w:rStyle w:val="Strong"/>
          <w:b w:val="0"/>
          <w:bCs w:val="0"/>
        </w:rPr>
      </w:pPr>
      <w:r w:rsidRPr="00622CBD">
        <w:rPr>
          <w:rStyle w:val="Strong"/>
          <w:b w:val="0"/>
          <w:bCs w:val="0"/>
        </w:rPr>
        <w:t>(This is not a live webpage, just a demonstration)</w:t>
      </w:r>
    </w:p>
    <w:p w14:paraId="52B60B83" w14:textId="6A250E8D" w:rsidR="00622CBD" w:rsidRPr="00622CBD" w:rsidRDefault="00622CBD" w:rsidP="004607B7">
      <w:pPr>
        <w:pStyle w:val="NormalWeb"/>
        <w:ind w:left="720"/>
        <w:rPr>
          <w:rStyle w:val="Strong"/>
          <w:b w:val="0"/>
          <w:bCs w:val="0"/>
        </w:rPr>
      </w:pPr>
      <w:r w:rsidRPr="00C1016B">
        <w:rPr>
          <w:rStyle w:val="Strong"/>
        </w:rPr>
        <w:t>Task C.2</w:t>
      </w:r>
      <w:r>
        <w:rPr>
          <w:rStyle w:val="Strong"/>
          <w:b w:val="0"/>
          <w:bCs w:val="0"/>
        </w:rPr>
        <w:t xml:space="preserve"> – </w:t>
      </w:r>
      <w:r w:rsidR="00C1016B">
        <w:rPr>
          <w:rStyle w:val="Strong"/>
          <w:b w:val="0"/>
          <w:bCs w:val="0"/>
        </w:rPr>
        <w:t xml:space="preserve">Use </w:t>
      </w:r>
      <w:r w:rsidR="00C1016B" w:rsidRPr="00C1016B">
        <w:rPr>
          <w:rStyle w:val="Strong"/>
        </w:rPr>
        <w:t>MS Visual Code IDE</w:t>
      </w:r>
      <w:r w:rsidR="00C1016B">
        <w:rPr>
          <w:rStyle w:val="Strong"/>
          <w:b w:val="0"/>
          <w:bCs w:val="0"/>
        </w:rPr>
        <w:t xml:space="preserve"> and </w:t>
      </w:r>
      <w:r w:rsidR="00C1016B" w:rsidRPr="00C1016B">
        <w:rPr>
          <w:rStyle w:val="Strong"/>
        </w:rPr>
        <w:t>GitHub Desktop</w:t>
      </w:r>
      <w:r w:rsidR="00C1016B">
        <w:rPr>
          <w:rStyle w:val="Strong"/>
          <w:b w:val="0"/>
          <w:bCs w:val="0"/>
        </w:rPr>
        <w:t xml:space="preserve"> to create </w:t>
      </w:r>
      <w:r w:rsidR="00C1016B" w:rsidRPr="00C1016B">
        <w:rPr>
          <w:rStyle w:val="Strong"/>
        </w:rPr>
        <w:t>HelloWorld.html</w:t>
      </w:r>
      <w:r w:rsidR="00C1016B">
        <w:rPr>
          <w:rStyle w:val="Strong"/>
          <w:b w:val="0"/>
          <w:bCs w:val="0"/>
        </w:rPr>
        <w:t xml:space="preserve"> file and transfer to </w:t>
      </w:r>
      <w:r w:rsidR="00C1016B" w:rsidRPr="00C1016B">
        <w:rPr>
          <w:rStyle w:val="Strong"/>
        </w:rPr>
        <w:t>ClassEx1</w:t>
      </w:r>
      <w:r w:rsidR="00C1016B">
        <w:rPr>
          <w:rStyle w:val="Strong"/>
          <w:b w:val="0"/>
          <w:bCs w:val="0"/>
        </w:rPr>
        <w:t xml:space="preserve"> subdirectory</w:t>
      </w:r>
    </w:p>
    <w:p w14:paraId="0B714B58" w14:textId="4FF1FDB1" w:rsidR="00622CBD" w:rsidRDefault="002407A9" w:rsidP="002407A9">
      <w:pPr>
        <w:pStyle w:val="NormalWeb"/>
        <w:ind w:left="720"/>
        <w:rPr>
          <w:rStyle w:val="Strong"/>
          <w:b w:val="0"/>
          <w:bCs w:val="0"/>
        </w:rPr>
      </w:pPr>
      <w:r w:rsidRPr="002407A9">
        <w:rPr>
          <w:rStyle w:val="Strong"/>
          <w:b w:val="0"/>
          <w:bCs w:val="0"/>
        </w:rPr>
        <w:tab/>
      </w:r>
      <w:r>
        <w:rPr>
          <w:rStyle w:val="Strong"/>
          <w:b w:val="0"/>
          <w:bCs w:val="0"/>
        </w:rPr>
        <w:t xml:space="preserve">1. </w:t>
      </w:r>
      <w:r w:rsidR="00717581">
        <w:rPr>
          <w:rStyle w:val="Strong"/>
          <w:b w:val="0"/>
          <w:bCs w:val="0"/>
        </w:rPr>
        <w:t>Please watch th</w:t>
      </w:r>
      <w:r w:rsidR="00B81184">
        <w:rPr>
          <w:rStyle w:val="Strong"/>
          <w:b w:val="0"/>
          <w:bCs w:val="0"/>
        </w:rPr>
        <w:t>ese</w:t>
      </w:r>
      <w:r w:rsidR="00717581">
        <w:rPr>
          <w:rStyle w:val="Strong"/>
          <w:b w:val="0"/>
          <w:bCs w:val="0"/>
        </w:rPr>
        <w:t xml:space="preserve"> video</w:t>
      </w:r>
      <w:r w:rsidR="00B81184">
        <w:rPr>
          <w:rStyle w:val="Strong"/>
          <w:b w:val="0"/>
          <w:bCs w:val="0"/>
        </w:rPr>
        <w:t>s</w:t>
      </w:r>
      <w:r w:rsidR="00717581">
        <w:rPr>
          <w:rStyle w:val="Strong"/>
          <w:b w:val="0"/>
          <w:bCs w:val="0"/>
        </w:rPr>
        <w:t xml:space="preserve">: </w:t>
      </w:r>
    </w:p>
    <w:p w14:paraId="5A91BEE1" w14:textId="377C475E" w:rsidR="00B81184" w:rsidRDefault="00B81184" w:rsidP="00393645">
      <w:pPr>
        <w:pStyle w:val="NormalWeb"/>
        <w:ind w:left="720"/>
        <w:rPr>
          <w:rStyle w:val="Strong"/>
          <w:b w:val="0"/>
          <w:bCs w:val="0"/>
        </w:rPr>
      </w:pPr>
      <w:r>
        <w:rPr>
          <w:rStyle w:val="Strong"/>
          <w:b w:val="0"/>
          <w:bCs w:val="0"/>
        </w:rPr>
        <w:tab/>
      </w:r>
      <w:r w:rsidR="00852DF2" w:rsidRPr="00852DF2">
        <w:rPr>
          <w:rStyle w:val="Strong"/>
          <w:b w:val="0"/>
          <w:bCs w:val="0"/>
        </w:rPr>
        <w:t>Class Exercise #1 - Task C.2 - part 1</w:t>
      </w:r>
      <w:r w:rsidR="00852DF2">
        <w:rPr>
          <w:rStyle w:val="Strong"/>
          <w:b w:val="0"/>
          <w:bCs w:val="0"/>
        </w:rPr>
        <w:t xml:space="preserve">: </w:t>
      </w:r>
      <w:hyperlink r:id="rId26" w:history="1">
        <w:r w:rsidR="00852DF2" w:rsidRPr="00E33517">
          <w:rPr>
            <w:rStyle w:val="Hyperlink"/>
          </w:rPr>
          <w:t>https://www.youtube.com/watch?v=eWiKHNmxqY0</w:t>
        </w:r>
      </w:hyperlink>
      <w:r w:rsidR="00852DF2">
        <w:rPr>
          <w:rStyle w:val="Strong"/>
          <w:b w:val="0"/>
          <w:bCs w:val="0"/>
        </w:rPr>
        <w:br/>
      </w:r>
      <w:r w:rsidR="00852DF2">
        <w:rPr>
          <w:rStyle w:val="Strong"/>
          <w:b w:val="0"/>
          <w:bCs w:val="0"/>
        </w:rPr>
        <w:tab/>
      </w:r>
      <w:r w:rsidR="00852DF2" w:rsidRPr="00852DF2">
        <w:rPr>
          <w:rStyle w:val="Strong"/>
          <w:b w:val="0"/>
          <w:bCs w:val="0"/>
        </w:rPr>
        <w:t xml:space="preserve">Class Exercise #1 - Task C.2 - part </w:t>
      </w:r>
      <w:r w:rsidR="00852DF2">
        <w:rPr>
          <w:rStyle w:val="Strong"/>
          <w:b w:val="0"/>
          <w:bCs w:val="0"/>
        </w:rPr>
        <w:t xml:space="preserve">2: </w:t>
      </w:r>
      <w:hyperlink r:id="rId27" w:history="1">
        <w:r w:rsidR="00393645" w:rsidRPr="00E33517">
          <w:rPr>
            <w:rStyle w:val="Hyperlink"/>
          </w:rPr>
          <w:t>https://www.youtube.com/watch?v=UNngv34gACQ</w:t>
        </w:r>
      </w:hyperlink>
      <w:r w:rsidR="00393645">
        <w:rPr>
          <w:rStyle w:val="Strong"/>
          <w:b w:val="0"/>
          <w:bCs w:val="0"/>
        </w:rPr>
        <w:br/>
        <w:t xml:space="preserve">            </w:t>
      </w:r>
      <w:r w:rsidR="00852DF2" w:rsidRPr="00852DF2">
        <w:rPr>
          <w:rStyle w:val="Strong"/>
          <w:b w:val="0"/>
          <w:bCs w:val="0"/>
        </w:rPr>
        <w:t xml:space="preserve">Class Exercise #1 - Task C.2 - part </w:t>
      </w:r>
      <w:r w:rsidR="00852DF2">
        <w:rPr>
          <w:rStyle w:val="Strong"/>
          <w:b w:val="0"/>
          <w:bCs w:val="0"/>
        </w:rPr>
        <w:t>3:</w:t>
      </w:r>
      <w:r w:rsidR="00775F5B">
        <w:rPr>
          <w:rStyle w:val="Strong"/>
          <w:b w:val="0"/>
          <w:bCs w:val="0"/>
        </w:rPr>
        <w:t xml:space="preserve"> </w:t>
      </w:r>
      <w:hyperlink r:id="rId28" w:history="1">
        <w:r w:rsidR="00775F5B" w:rsidRPr="00E33517">
          <w:rPr>
            <w:rStyle w:val="Hyperlink"/>
          </w:rPr>
          <w:t>https://www.youtube.com/watch?v=cGCgTeyFrLU</w:t>
        </w:r>
      </w:hyperlink>
    </w:p>
    <w:p w14:paraId="2F437D29" w14:textId="45A88539" w:rsidR="00717581" w:rsidRDefault="00717581" w:rsidP="00717581">
      <w:pPr>
        <w:pStyle w:val="NormalWeb"/>
        <w:ind w:left="1440"/>
        <w:rPr>
          <w:rStyle w:val="Strong"/>
          <w:b w:val="0"/>
          <w:bCs w:val="0"/>
        </w:rPr>
      </w:pPr>
      <w:r>
        <w:rPr>
          <w:rStyle w:val="Strong"/>
          <w:b w:val="0"/>
          <w:bCs w:val="0"/>
        </w:rPr>
        <w:t>2. click on the “</w:t>
      </w:r>
      <w:r w:rsidRPr="00717581">
        <w:rPr>
          <w:rStyle w:val="Strong"/>
          <w:b w:val="0"/>
          <w:bCs w:val="0"/>
        </w:rPr>
        <w:t xml:space="preserve">Create a </w:t>
      </w:r>
      <w:r>
        <w:rPr>
          <w:rStyle w:val="Strong"/>
          <w:b w:val="0"/>
          <w:bCs w:val="0"/>
        </w:rPr>
        <w:t>New Repository on your hard drive…”</w:t>
      </w:r>
    </w:p>
    <w:p w14:paraId="315E82FA" w14:textId="5258C7C6" w:rsidR="00717581" w:rsidRPr="00717581" w:rsidRDefault="00717581" w:rsidP="00717581">
      <w:pPr>
        <w:pStyle w:val="NormalWeb"/>
        <w:ind w:left="1440"/>
        <w:rPr>
          <w:rStyle w:val="Strong"/>
          <w:b w:val="0"/>
          <w:bCs w:val="0"/>
        </w:rPr>
      </w:pPr>
      <w:r>
        <w:rPr>
          <w:noProof/>
        </w:rPr>
        <w:lastRenderedPageBreak/>
        <w:drawing>
          <wp:inline distT="0" distB="0" distL="0" distR="0" wp14:anchorId="32F4D651" wp14:editId="7DF802A5">
            <wp:extent cx="5185156" cy="357151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1778" cy="3589853"/>
                    </a:xfrm>
                    <a:prstGeom prst="rect">
                      <a:avLst/>
                    </a:prstGeom>
                  </pic:spPr>
                </pic:pic>
              </a:graphicData>
            </a:graphic>
          </wp:inline>
        </w:drawing>
      </w:r>
    </w:p>
    <w:p w14:paraId="190A9CFB" w14:textId="1B6C4D50" w:rsidR="00717581" w:rsidRPr="00717581" w:rsidRDefault="00717581" w:rsidP="00717581">
      <w:pPr>
        <w:pStyle w:val="NormalWeb"/>
        <w:ind w:left="1440"/>
        <w:rPr>
          <w:rStyle w:val="Strong"/>
          <w:b w:val="0"/>
          <w:bCs w:val="0"/>
        </w:rPr>
      </w:pPr>
      <w:r w:rsidRPr="00717581">
        <w:rPr>
          <w:rStyle w:val="Strong"/>
          <w:b w:val="0"/>
          <w:bCs w:val="0"/>
        </w:rPr>
        <w:t xml:space="preserve">Before we upload our code to </w:t>
      </w:r>
      <w:r w:rsidR="00972FB2" w:rsidRPr="00717581">
        <w:rPr>
          <w:rStyle w:val="Strong"/>
          <w:b w:val="0"/>
          <w:bCs w:val="0"/>
        </w:rPr>
        <w:t>GitHub,</w:t>
      </w:r>
      <w:r w:rsidRPr="00717581">
        <w:rPr>
          <w:rStyle w:val="Strong"/>
          <w:b w:val="0"/>
          <w:bCs w:val="0"/>
        </w:rPr>
        <w:t xml:space="preserve"> we first need to make GitHub Desktop aware of our project files. We do this by creating a new Repository folder, </w:t>
      </w:r>
      <w:r>
        <w:rPr>
          <w:rStyle w:val="Strong"/>
          <w:b w:val="0"/>
          <w:bCs w:val="0"/>
        </w:rPr>
        <w:t>at the level where we can see the content of IMED1316 sub directory.</w:t>
      </w:r>
    </w:p>
    <w:p w14:paraId="0D1FAB48" w14:textId="0F374C7F" w:rsidR="00717581" w:rsidRDefault="00717581" w:rsidP="00717581">
      <w:pPr>
        <w:pStyle w:val="NormalWeb"/>
        <w:ind w:left="1440"/>
        <w:rPr>
          <w:rStyle w:val="Strong"/>
          <w:b w:val="0"/>
          <w:bCs w:val="0"/>
        </w:rPr>
      </w:pPr>
      <w:r w:rsidRPr="00717581">
        <w:rPr>
          <w:rStyle w:val="Strong"/>
          <w:b w:val="0"/>
          <w:bCs w:val="0"/>
        </w:rPr>
        <w:t>3.</w:t>
      </w:r>
      <w:r>
        <w:rPr>
          <w:rStyle w:val="Strong"/>
          <w:b w:val="0"/>
          <w:bCs w:val="0"/>
        </w:rPr>
        <w:t xml:space="preserve"> </w:t>
      </w:r>
      <w:proofErr w:type="gramStart"/>
      <w:r>
        <w:rPr>
          <w:rStyle w:val="Strong"/>
          <w:b w:val="0"/>
          <w:bCs w:val="0"/>
        </w:rPr>
        <w:t>O</w:t>
      </w:r>
      <w:r w:rsidRPr="00717581">
        <w:rPr>
          <w:rStyle w:val="Strong"/>
          <w:b w:val="0"/>
          <w:bCs w:val="0"/>
        </w:rPr>
        <w:t>pen up</w:t>
      </w:r>
      <w:proofErr w:type="gramEnd"/>
      <w:r w:rsidRPr="00717581">
        <w:rPr>
          <w:rStyle w:val="Strong"/>
          <w:b w:val="0"/>
          <w:bCs w:val="0"/>
        </w:rPr>
        <w:t xml:space="preserve"> the GitHub Desktop app and click the “Create New Repository</w:t>
      </w:r>
      <w:r>
        <w:rPr>
          <w:rStyle w:val="Strong"/>
          <w:b w:val="0"/>
          <w:bCs w:val="0"/>
        </w:rPr>
        <w:t xml:space="preserve"> on </w:t>
      </w:r>
      <w:r w:rsidR="00972FB2">
        <w:rPr>
          <w:rStyle w:val="Strong"/>
          <w:b w:val="0"/>
          <w:bCs w:val="0"/>
        </w:rPr>
        <w:t>your</w:t>
      </w:r>
      <w:r>
        <w:rPr>
          <w:rStyle w:val="Strong"/>
          <w:b w:val="0"/>
          <w:bCs w:val="0"/>
        </w:rPr>
        <w:t xml:space="preserve"> hard drive…</w:t>
      </w:r>
      <w:r w:rsidRPr="00717581">
        <w:rPr>
          <w:rStyle w:val="Strong"/>
          <w:b w:val="0"/>
          <w:bCs w:val="0"/>
        </w:rPr>
        <w:t>” button.</w:t>
      </w:r>
    </w:p>
    <w:p w14:paraId="2790A251" w14:textId="758A5E32" w:rsidR="00622CBD" w:rsidRDefault="00717581" w:rsidP="00717581">
      <w:pPr>
        <w:pStyle w:val="NormalWeb"/>
        <w:ind w:left="720" w:firstLine="720"/>
        <w:rPr>
          <w:rStyle w:val="Strong"/>
          <w:b w:val="0"/>
          <w:bCs w:val="0"/>
        </w:rPr>
      </w:pPr>
      <w:r w:rsidRPr="00717581">
        <w:rPr>
          <w:rStyle w:val="Strong"/>
          <w:b w:val="0"/>
          <w:bCs w:val="0"/>
        </w:rPr>
        <w:t>Please complete the following:</w:t>
      </w:r>
    </w:p>
    <w:p w14:paraId="584CAD82" w14:textId="3280A8A4" w:rsidR="00717581" w:rsidRDefault="00717581" w:rsidP="00717581">
      <w:pPr>
        <w:pStyle w:val="NormalWeb"/>
        <w:ind w:left="720" w:firstLine="720"/>
        <w:rPr>
          <w:rStyle w:val="Strong"/>
          <w:b w:val="0"/>
          <w:bCs w:val="0"/>
        </w:rPr>
      </w:pPr>
      <w:r w:rsidRPr="00B66F05">
        <w:rPr>
          <w:rStyle w:val="Strong"/>
        </w:rPr>
        <w:t>Name</w:t>
      </w:r>
      <w:r>
        <w:rPr>
          <w:rStyle w:val="Strong"/>
          <w:b w:val="0"/>
          <w:bCs w:val="0"/>
        </w:rPr>
        <w:t>: Your first name and full last name</w:t>
      </w:r>
      <w:r w:rsidR="00B66F05">
        <w:rPr>
          <w:rStyle w:val="Strong"/>
          <w:b w:val="0"/>
          <w:bCs w:val="0"/>
        </w:rPr>
        <w:t xml:space="preserve">, </w:t>
      </w:r>
      <w:proofErr w:type="gramStart"/>
      <w:r w:rsidR="00B66F05">
        <w:rPr>
          <w:rStyle w:val="Strong"/>
          <w:b w:val="0"/>
          <w:bCs w:val="0"/>
        </w:rPr>
        <w:t>i.e.</w:t>
      </w:r>
      <w:proofErr w:type="gramEnd"/>
      <w:r w:rsidR="00B66F05">
        <w:rPr>
          <w:rStyle w:val="Strong"/>
          <w:b w:val="0"/>
          <w:bCs w:val="0"/>
        </w:rPr>
        <w:t xml:space="preserve"> </w:t>
      </w:r>
      <w:proofErr w:type="spellStart"/>
      <w:r w:rsidR="00B66F05">
        <w:rPr>
          <w:rStyle w:val="Strong"/>
          <w:b w:val="0"/>
          <w:bCs w:val="0"/>
        </w:rPr>
        <w:t>d</w:t>
      </w:r>
      <w:r w:rsidR="00BE028E">
        <w:rPr>
          <w:rStyle w:val="Strong"/>
          <w:b w:val="0"/>
          <w:bCs w:val="0"/>
        </w:rPr>
        <w:t>an</w:t>
      </w:r>
      <w:r w:rsidR="00B66F05">
        <w:rPr>
          <w:rStyle w:val="Strong"/>
          <w:b w:val="0"/>
          <w:bCs w:val="0"/>
        </w:rPr>
        <w:t>dao</w:t>
      </w:r>
      <w:proofErr w:type="spellEnd"/>
    </w:p>
    <w:p w14:paraId="07BC24BF" w14:textId="650D50EF" w:rsidR="00B66F05" w:rsidRDefault="00B66F05" w:rsidP="00717581">
      <w:pPr>
        <w:pStyle w:val="NormalWeb"/>
        <w:ind w:left="720" w:firstLine="720"/>
        <w:rPr>
          <w:rStyle w:val="Strong"/>
          <w:b w:val="0"/>
          <w:bCs w:val="0"/>
        </w:rPr>
      </w:pPr>
      <w:r w:rsidRPr="00B66F05">
        <w:rPr>
          <w:rStyle w:val="Strong"/>
        </w:rPr>
        <w:t>Description</w:t>
      </w:r>
      <w:r>
        <w:rPr>
          <w:rStyle w:val="Strong"/>
          <w:b w:val="0"/>
          <w:bCs w:val="0"/>
        </w:rPr>
        <w:t>: Class Exercise #1 – Task C.2</w:t>
      </w:r>
    </w:p>
    <w:p w14:paraId="4AE6C2AE" w14:textId="1C091BAC" w:rsidR="00B66F05" w:rsidRDefault="00B66F05" w:rsidP="00B66F05">
      <w:pPr>
        <w:pStyle w:val="NormalWeb"/>
        <w:ind w:left="1440"/>
        <w:rPr>
          <w:rStyle w:val="Strong"/>
          <w:b w:val="0"/>
          <w:bCs w:val="0"/>
        </w:rPr>
      </w:pPr>
      <w:r w:rsidRPr="00B66F05">
        <w:rPr>
          <w:rStyle w:val="Strong"/>
        </w:rPr>
        <w:t>Local Path</w:t>
      </w:r>
      <w:r>
        <w:rPr>
          <w:rStyle w:val="Strong"/>
          <w:b w:val="0"/>
          <w:bCs w:val="0"/>
        </w:rPr>
        <w:t xml:space="preserve"> and click on the “Choose” button and navigate to your class name and number, in my case, IMED1316 contains all the subdirectories that I create earlier.</w:t>
      </w:r>
    </w:p>
    <w:p w14:paraId="24775387" w14:textId="61C49BA7" w:rsidR="00B66F05" w:rsidRDefault="00B66F05" w:rsidP="00B66F05">
      <w:pPr>
        <w:pStyle w:val="NormalWeb"/>
        <w:ind w:left="1440"/>
        <w:rPr>
          <w:rStyle w:val="Strong"/>
          <w:b w:val="0"/>
          <w:bCs w:val="0"/>
        </w:rPr>
      </w:pPr>
      <w:r w:rsidRPr="00B66F05">
        <w:rPr>
          <w:rStyle w:val="Strong"/>
          <w:b w:val="0"/>
          <w:bCs w:val="0"/>
        </w:rPr>
        <w:t>Click on the</w:t>
      </w:r>
      <w:r>
        <w:rPr>
          <w:rStyle w:val="Strong"/>
        </w:rPr>
        <w:t xml:space="preserve"> </w:t>
      </w:r>
      <w:r w:rsidRPr="00B66F05">
        <w:rPr>
          <w:rStyle w:val="Strong"/>
          <w:b w:val="0"/>
          <w:bCs w:val="0"/>
        </w:rPr>
        <w:t>“</w:t>
      </w:r>
      <w:r>
        <w:rPr>
          <w:rStyle w:val="Strong"/>
        </w:rPr>
        <w:t>Create repository</w:t>
      </w:r>
      <w:r w:rsidRPr="00B66F05">
        <w:rPr>
          <w:rStyle w:val="Strong"/>
          <w:b w:val="0"/>
          <w:bCs w:val="0"/>
        </w:rPr>
        <w:t>” button.</w:t>
      </w:r>
    </w:p>
    <w:p w14:paraId="4E943979" w14:textId="2D0BD6F1" w:rsidR="00B66F05" w:rsidRDefault="00B66F05" w:rsidP="00B66F05">
      <w:pPr>
        <w:pStyle w:val="NormalWeb"/>
        <w:ind w:left="1440"/>
        <w:rPr>
          <w:rStyle w:val="Strong"/>
          <w:b w:val="0"/>
          <w:bCs w:val="0"/>
        </w:rPr>
      </w:pPr>
      <w:r>
        <w:rPr>
          <w:rStyle w:val="Strong"/>
          <w:b w:val="0"/>
          <w:bCs w:val="0"/>
        </w:rPr>
        <w:t xml:space="preserve">4. </w:t>
      </w:r>
      <w:r w:rsidR="00D573FF" w:rsidRPr="00D573FF">
        <w:rPr>
          <w:rStyle w:val="Strong"/>
          <w:b w:val="0"/>
          <w:bCs w:val="0"/>
        </w:rPr>
        <w:t>When the “Create a New Repository” dialog window appears, fill in the “Name” text input as:</w:t>
      </w:r>
    </w:p>
    <w:p w14:paraId="3A4194F2" w14:textId="3F137656" w:rsidR="00D573FF" w:rsidRDefault="00D573FF" w:rsidP="00B66F05">
      <w:pPr>
        <w:pStyle w:val="NormalWeb"/>
        <w:ind w:left="1440"/>
        <w:rPr>
          <w:rStyle w:val="Strong"/>
          <w:b w:val="0"/>
          <w:bCs w:val="0"/>
        </w:rPr>
      </w:pPr>
      <w:r>
        <w:rPr>
          <w:noProof/>
        </w:rPr>
        <w:drawing>
          <wp:inline distT="0" distB="0" distL="0" distR="0" wp14:anchorId="632D40B4" wp14:editId="5A182BCE">
            <wp:extent cx="6581775" cy="676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81775" cy="676275"/>
                    </a:xfrm>
                    <a:prstGeom prst="rect">
                      <a:avLst/>
                    </a:prstGeom>
                  </pic:spPr>
                </pic:pic>
              </a:graphicData>
            </a:graphic>
          </wp:inline>
        </w:drawing>
      </w:r>
    </w:p>
    <w:p w14:paraId="68AF8FC4" w14:textId="0AD51FD3" w:rsidR="00D573FF" w:rsidRDefault="00D573FF" w:rsidP="00B66F05">
      <w:pPr>
        <w:pStyle w:val="NormalWeb"/>
        <w:ind w:left="1440"/>
      </w:pPr>
      <w:r>
        <w:t xml:space="preserve">Replace </w:t>
      </w:r>
      <w:r>
        <w:rPr>
          <w:rStyle w:val="Emphasis"/>
        </w:rPr>
        <w:t>[username]</w:t>
      </w:r>
      <w:r>
        <w:t xml:space="preserve"> with your GitHub account username.</w:t>
      </w:r>
    </w:p>
    <w:p w14:paraId="2D329FEC" w14:textId="5A917EED" w:rsidR="00D573FF" w:rsidRDefault="00D573FF" w:rsidP="00B66F05">
      <w:pPr>
        <w:pStyle w:val="NormalWeb"/>
        <w:ind w:left="1440"/>
      </w:pPr>
      <w:r>
        <w:rPr>
          <w:rStyle w:val="Strong"/>
        </w:rPr>
        <w:t>Note:</w:t>
      </w:r>
      <w:r>
        <w:t xml:space="preserve"> It’s very important to name your repository in this manner; this will tell GitHub to host the files in this project automatically and display them when someone points their browser to:</w:t>
      </w:r>
    </w:p>
    <w:p w14:paraId="1ABF3E8A" w14:textId="5432D40A" w:rsidR="00D573FF" w:rsidRDefault="00D573FF" w:rsidP="00B66F05">
      <w:pPr>
        <w:pStyle w:val="NormalWeb"/>
        <w:ind w:left="1440"/>
        <w:rPr>
          <w:rStyle w:val="Strong"/>
          <w:b w:val="0"/>
          <w:bCs w:val="0"/>
        </w:rPr>
      </w:pPr>
      <w:r>
        <w:rPr>
          <w:noProof/>
        </w:rPr>
        <w:lastRenderedPageBreak/>
        <w:drawing>
          <wp:inline distT="0" distB="0" distL="0" distR="0" wp14:anchorId="63E5EDA2" wp14:editId="06DA4575">
            <wp:extent cx="6562725" cy="685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62725" cy="685800"/>
                    </a:xfrm>
                    <a:prstGeom prst="rect">
                      <a:avLst/>
                    </a:prstGeom>
                  </pic:spPr>
                </pic:pic>
              </a:graphicData>
            </a:graphic>
          </wp:inline>
        </w:drawing>
      </w:r>
    </w:p>
    <w:p w14:paraId="0F1237F7" w14:textId="77777777" w:rsidR="00D573FF" w:rsidRDefault="00D573FF" w:rsidP="00D573FF">
      <w:pPr>
        <w:pStyle w:val="hw"/>
        <w:ind w:left="1440"/>
      </w:pPr>
      <w:r>
        <w:t>This will be the web address you will share when your site is ready to publish and go live!</w:t>
      </w:r>
    </w:p>
    <w:p w14:paraId="48F9C0E4" w14:textId="550A20E1" w:rsidR="00D573FF" w:rsidRDefault="00D573FF" w:rsidP="00D573FF">
      <w:pPr>
        <w:pStyle w:val="hw"/>
        <w:ind w:left="1440"/>
      </w:pPr>
      <w:r>
        <w:t xml:space="preserve">The </w:t>
      </w:r>
      <w:r>
        <w:rPr>
          <w:rStyle w:val="Strong"/>
        </w:rPr>
        <w:t>“Local Path”</w:t>
      </w:r>
      <w:r>
        <w:t xml:space="preserve"> </w:t>
      </w:r>
      <w:r>
        <w:rPr>
          <w:rStyle w:val="Emphasis"/>
        </w:rPr>
        <w:t>text input</w:t>
      </w:r>
      <w:r>
        <w:t xml:space="preserve"> is where your repository will live on your computer; this is </w:t>
      </w:r>
      <w:r>
        <w:rPr>
          <w:rStyle w:val="Strong"/>
        </w:rPr>
        <w:t>not</w:t>
      </w:r>
      <w:r>
        <w:t xml:space="preserve"> where your website files currently reside on your computer’s hard drive. GitHub Desktop needs to create a new, empty folder.</w:t>
      </w:r>
    </w:p>
    <w:p w14:paraId="3069D394" w14:textId="77777777" w:rsidR="00D573FF" w:rsidRDefault="00D573FF" w:rsidP="00D573FF">
      <w:pPr>
        <w:pStyle w:val="hw"/>
        <w:ind w:left="1440"/>
      </w:pPr>
      <w:r>
        <w:t xml:space="preserve">We’ll need to copy your site files over later, but for now, select a folder such as </w:t>
      </w:r>
      <w:r>
        <w:rPr>
          <w:rStyle w:val="HTMLCode"/>
        </w:rPr>
        <w:t>/Sites</w:t>
      </w:r>
      <w:r>
        <w:t xml:space="preserve"> in your home folder. This will create a new folder inside the </w:t>
      </w:r>
      <w:r>
        <w:rPr>
          <w:rStyle w:val="HTMLCode"/>
        </w:rPr>
        <w:t>/Sites</w:t>
      </w:r>
      <w:r>
        <w:t xml:space="preserve"> folder with the name of your repository, which will look like:</w:t>
      </w:r>
    </w:p>
    <w:p w14:paraId="3CFD73F3" w14:textId="5E1F1134" w:rsidR="00D573FF" w:rsidRDefault="00D573FF" w:rsidP="00D573FF">
      <w:pPr>
        <w:pStyle w:val="NormalWeb"/>
        <w:rPr>
          <w:rStyle w:val="Strong"/>
          <w:b w:val="0"/>
          <w:bCs w:val="0"/>
        </w:rPr>
      </w:pPr>
      <w:r>
        <w:rPr>
          <w:rStyle w:val="Strong"/>
          <w:b w:val="0"/>
          <w:bCs w:val="0"/>
        </w:rPr>
        <w:tab/>
      </w:r>
      <w:r>
        <w:rPr>
          <w:rStyle w:val="Strong"/>
          <w:b w:val="0"/>
          <w:bCs w:val="0"/>
        </w:rPr>
        <w:tab/>
      </w:r>
      <w:r>
        <w:rPr>
          <w:noProof/>
        </w:rPr>
        <w:drawing>
          <wp:inline distT="0" distB="0" distL="0" distR="0" wp14:anchorId="68E3DE51" wp14:editId="56334F8E">
            <wp:extent cx="5236953" cy="514614"/>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2886" cy="548607"/>
                    </a:xfrm>
                    <a:prstGeom prst="rect">
                      <a:avLst/>
                    </a:prstGeom>
                  </pic:spPr>
                </pic:pic>
              </a:graphicData>
            </a:graphic>
          </wp:inline>
        </w:drawing>
      </w:r>
    </w:p>
    <w:p w14:paraId="7EA68728" w14:textId="097FD76D" w:rsidR="00D573FF" w:rsidRDefault="00D573FF" w:rsidP="00B66F05">
      <w:pPr>
        <w:pStyle w:val="NormalWeb"/>
        <w:ind w:left="1440"/>
        <w:rPr>
          <w:rStyle w:val="Strong"/>
          <w:b w:val="0"/>
          <w:bCs w:val="0"/>
        </w:rPr>
      </w:pPr>
      <w:r>
        <w:rPr>
          <w:noProof/>
        </w:rPr>
        <w:drawing>
          <wp:inline distT="0" distB="0" distL="0" distR="0" wp14:anchorId="4B4BB054" wp14:editId="31B85B69">
            <wp:extent cx="3962400" cy="45624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62400" cy="4562475"/>
                    </a:xfrm>
                    <a:prstGeom prst="rect">
                      <a:avLst/>
                    </a:prstGeom>
                  </pic:spPr>
                </pic:pic>
              </a:graphicData>
            </a:graphic>
          </wp:inline>
        </w:drawing>
      </w:r>
    </w:p>
    <w:p w14:paraId="0878261A" w14:textId="7120ECAF" w:rsidR="00D573FF" w:rsidRDefault="00D573FF" w:rsidP="00B66F05">
      <w:pPr>
        <w:pStyle w:val="NormalWeb"/>
        <w:ind w:left="1440"/>
        <w:rPr>
          <w:rStyle w:val="Strong"/>
          <w:b w:val="0"/>
          <w:bCs w:val="0"/>
        </w:rPr>
      </w:pPr>
      <w:r>
        <w:t>The “Create a New Repository” dialog window. Form controls include, “Name”, “Local Path”, “Initialize this repository with a README”, “Git Ignore”, and “License”. Two action controls at the bottom are labelled, “Cancel” and “Create Repository”.</w:t>
      </w:r>
    </w:p>
    <w:p w14:paraId="0EA4FC02" w14:textId="14B167BC" w:rsidR="003278D3" w:rsidRDefault="00D573FF" w:rsidP="003278D3">
      <w:pPr>
        <w:pStyle w:val="hw"/>
        <w:ind w:left="1440"/>
      </w:pPr>
      <w:r>
        <w:rPr>
          <w:rStyle w:val="Strong"/>
          <w:b w:val="0"/>
          <w:bCs w:val="0"/>
        </w:rPr>
        <w:t xml:space="preserve">5. </w:t>
      </w:r>
      <w:r w:rsidR="003278D3">
        <w:t xml:space="preserve">Leave all the other options in the form at their default settings and click the </w:t>
      </w:r>
      <w:r w:rsidR="003278D3">
        <w:rPr>
          <w:rStyle w:val="Strong"/>
        </w:rPr>
        <w:t>“Create Repository”</w:t>
      </w:r>
      <w:r w:rsidR="003278D3">
        <w:t xml:space="preserve"> </w:t>
      </w:r>
      <w:r w:rsidR="003278D3">
        <w:rPr>
          <w:rStyle w:val="Emphasis"/>
        </w:rPr>
        <w:t>button</w:t>
      </w:r>
      <w:r w:rsidR="003278D3">
        <w:t xml:space="preserve">. For </w:t>
      </w:r>
      <w:r w:rsidR="00972FB2">
        <w:t>now,</w:t>
      </w:r>
      <w:r w:rsidR="003278D3">
        <w:t xml:space="preserve"> we just want to create the folder which GitHub Desktop will </w:t>
      </w:r>
      <w:r w:rsidR="003278D3">
        <w:lastRenderedPageBreak/>
        <w:t xml:space="preserve">recognize as a folder it can work with. For the sake of the guide, let’s describe this new folder as your </w:t>
      </w:r>
      <w:r w:rsidR="003278D3">
        <w:rPr>
          <w:rStyle w:val="Emphasis"/>
        </w:rPr>
        <w:t>GitHub Repository</w:t>
      </w:r>
      <w:r w:rsidR="003278D3">
        <w:t xml:space="preserve"> folder.</w:t>
      </w:r>
    </w:p>
    <w:p w14:paraId="6A64A321" w14:textId="77777777" w:rsidR="003278D3" w:rsidRDefault="003278D3" w:rsidP="003278D3">
      <w:pPr>
        <w:pStyle w:val="hw"/>
        <w:ind w:left="1440"/>
      </w:pPr>
      <w:r>
        <w:t xml:space="preserve">After your </w:t>
      </w:r>
      <w:r>
        <w:rPr>
          <w:rStyle w:val="Emphasis"/>
        </w:rPr>
        <w:t>GitHub Repository</w:t>
      </w:r>
      <w:r>
        <w:t xml:space="preserve"> folder has been created by clicking the </w:t>
      </w:r>
      <w:r>
        <w:rPr>
          <w:rStyle w:val="Strong"/>
        </w:rPr>
        <w:t>“Create Repository”</w:t>
      </w:r>
      <w:r>
        <w:t xml:space="preserve"> </w:t>
      </w:r>
      <w:r>
        <w:rPr>
          <w:rStyle w:val="Emphasis"/>
        </w:rPr>
        <w:t>button</w:t>
      </w:r>
      <w:r>
        <w:t>, the GitHub Desktop app should look something like this:</w:t>
      </w:r>
    </w:p>
    <w:p w14:paraId="33E07581" w14:textId="31D310FD" w:rsidR="00B66F05" w:rsidRPr="00717581" w:rsidRDefault="00B66F05" w:rsidP="00717581">
      <w:pPr>
        <w:pStyle w:val="NormalWeb"/>
        <w:ind w:left="720" w:firstLine="720"/>
        <w:rPr>
          <w:rStyle w:val="Strong"/>
          <w:b w:val="0"/>
          <w:bCs w:val="0"/>
        </w:rPr>
      </w:pPr>
    </w:p>
    <w:p w14:paraId="2FEC54F2" w14:textId="77777777" w:rsidR="00622CBD" w:rsidRDefault="00622CBD" w:rsidP="004607B7">
      <w:pPr>
        <w:pStyle w:val="NormalWeb"/>
        <w:ind w:left="720"/>
      </w:pPr>
    </w:p>
    <w:p w14:paraId="282A6F56" w14:textId="5854EDF2" w:rsidR="00315606" w:rsidRDefault="00315606" w:rsidP="004607B7">
      <w:pPr>
        <w:pStyle w:val="NormalWeb"/>
        <w:ind w:left="720"/>
      </w:pPr>
    </w:p>
    <w:p w14:paraId="59FAF09D" w14:textId="0050450A" w:rsidR="004607B7" w:rsidRDefault="004607B7" w:rsidP="004607B7">
      <w:pPr>
        <w:pStyle w:val="NormalWeb"/>
        <w:ind w:left="720"/>
      </w:pPr>
      <w:r>
        <w:br/>
      </w:r>
      <w:r w:rsidR="002251DE">
        <w:rPr>
          <w:noProof/>
        </w:rPr>
        <w:drawing>
          <wp:inline distT="0" distB="0" distL="0" distR="0" wp14:anchorId="22753247" wp14:editId="20C17A8E">
            <wp:extent cx="6028268" cy="41991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62237" cy="4222797"/>
                    </a:xfrm>
                    <a:prstGeom prst="rect">
                      <a:avLst/>
                    </a:prstGeom>
                  </pic:spPr>
                </pic:pic>
              </a:graphicData>
            </a:graphic>
          </wp:inline>
        </w:drawing>
      </w:r>
      <w:r>
        <w:br/>
      </w:r>
    </w:p>
    <w:p w14:paraId="29CB4E79" w14:textId="1E7C8380" w:rsidR="003278D3" w:rsidRDefault="003278D3" w:rsidP="002251DE">
      <w:pPr>
        <w:pStyle w:val="NormalWeb"/>
        <w:ind w:left="1440"/>
      </w:pPr>
      <w:r>
        <w:t xml:space="preserve">Please </w:t>
      </w:r>
      <w:r w:rsidR="002251DE">
        <w:t>complete</w:t>
      </w:r>
      <w:r>
        <w:t xml:space="preserve"> in the </w:t>
      </w:r>
      <w:r w:rsidR="002251DE">
        <w:t>“Summary (required)” and “Description” fields.</w:t>
      </w:r>
    </w:p>
    <w:p w14:paraId="29CD98D2" w14:textId="39875827" w:rsidR="002251DE" w:rsidRDefault="002251DE" w:rsidP="002251DE">
      <w:pPr>
        <w:pStyle w:val="NormalWeb"/>
        <w:ind w:left="1440"/>
      </w:pPr>
      <w:r>
        <w:t>The GitHub Desktop app with an empty repository folder. Along the top are option controls for “Current Repository”, “Current Branch”, and “Publish repository”. The left side includes a space for a listing of files, a “Summary” text input, a “Description” text box, and a “Commit to master” button.</w:t>
      </w:r>
    </w:p>
    <w:p w14:paraId="7F429D8C" w14:textId="733682C2" w:rsidR="002251DE" w:rsidRDefault="002251DE" w:rsidP="002251DE">
      <w:pPr>
        <w:pStyle w:val="NormalWeb"/>
        <w:ind w:left="1440"/>
      </w:pPr>
      <w:r>
        <w:t>6. Your files to the new Repository folder</w:t>
      </w:r>
    </w:p>
    <w:p w14:paraId="184D9D59" w14:textId="03270FA9" w:rsidR="002251DE" w:rsidRDefault="002251DE" w:rsidP="002251DE">
      <w:pPr>
        <w:pStyle w:val="NormalWeb"/>
        <w:ind w:left="1440"/>
      </w:pPr>
      <w:r>
        <w:t>Let’s say up until now you’ve been working on your website in a folder located at /Documents/my-site; we’ll describe this as your working folder. Within this working folder there’s probably some files and folders named index.html, /</w:t>
      </w:r>
      <w:proofErr w:type="spellStart"/>
      <w:r>
        <w:t>css</w:t>
      </w:r>
      <w:proofErr w:type="spellEnd"/>
      <w:r>
        <w:t>, or /</w:t>
      </w:r>
      <w:proofErr w:type="spellStart"/>
      <w:r>
        <w:t>javascript</w:t>
      </w:r>
      <w:proofErr w:type="spellEnd"/>
      <w:r>
        <w:t>. What we need to do is copy everything from the working folder over to our new GitHub Repository folder.</w:t>
      </w:r>
    </w:p>
    <w:p w14:paraId="0C907920" w14:textId="06F18151" w:rsidR="002251DE" w:rsidRDefault="002251DE" w:rsidP="002251DE">
      <w:pPr>
        <w:pStyle w:val="NormalWeb"/>
        <w:ind w:left="1440"/>
      </w:pPr>
      <w:r w:rsidRPr="002251DE">
        <w:lastRenderedPageBreak/>
        <w:t>In the previous step, we created the GitHub Repository folder inside the /Sites folder with the name, [username</w:t>
      </w:r>
      <w:r w:rsidR="00972FB2" w:rsidRPr="002251DE">
        <w:t>]. github.io</w:t>
      </w:r>
      <w:r w:rsidRPr="002251DE">
        <w:t>. So, this means the GitHub Repository folder should be located at /Sites/[username</w:t>
      </w:r>
      <w:r w:rsidR="00972FB2" w:rsidRPr="002251DE">
        <w:t>]. github.io</w:t>
      </w:r>
      <w:r w:rsidRPr="002251DE">
        <w:t>.</w:t>
      </w:r>
    </w:p>
    <w:p w14:paraId="57913FE9" w14:textId="77777777" w:rsidR="00C558FF" w:rsidRDefault="00C558FF" w:rsidP="00C558FF">
      <w:pPr>
        <w:pStyle w:val="NormalWeb"/>
        <w:ind w:left="1440"/>
      </w:pPr>
      <w:r>
        <w:t>The GitHub Desktop app, now displaying the added files on the left side bar and the text of the highlighted file in the main section of the app.</w:t>
      </w:r>
    </w:p>
    <w:p w14:paraId="7A4DA11D" w14:textId="77777777" w:rsidR="00C558FF" w:rsidRDefault="00C558FF" w:rsidP="00C558FF">
      <w:pPr>
        <w:pStyle w:val="NormalWeb"/>
        <w:ind w:left="1440"/>
      </w:pPr>
    </w:p>
    <w:p w14:paraId="75967099" w14:textId="02370AEA" w:rsidR="00C558FF" w:rsidRDefault="00C558FF" w:rsidP="00C558FF">
      <w:pPr>
        <w:pStyle w:val="NormalWeb"/>
        <w:ind w:left="1440"/>
      </w:pPr>
      <w:r>
        <w:br/>
        <w:t>With all our files in the GitHub Repository folder, we’re ready to commit our files!</w:t>
      </w:r>
    </w:p>
    <w:p w14:paraId="407BD675" w14:textId="77DFB1B6" w:rsidR="00C558FF" w:rsidRDefault="00C558FF" w:rsidP="00C558FF">
      <w:pPr>
        <w:pStyle w:val="NormalWeb"/>
        <w:ind w:left="1440"/>
      </w:pPr>
      <w:r>
        <w:t xml:space="preserve">    To “commit” files means to take a “snapshot” of the files and folders in their current state. By doing so, we get them ready to be pushed up to a repository on GitHub.</w:t>
      </w:r>
    </w:p>
    <w:p w14:paraId="69DF2BF4" w14:textId="1FBBC9BD" w:rsidR="00C558FF" w:rsidRDefault="00C558FF" w:rsidP="00C558FF">
      <w:pPr>
        <w:pStyle w:val="NormalWeb"/>
        <w:ind w:left="1440"/>
      </w:pPr>
      <w:r>
        <w:t xml:space="preserve">7. Before we commit our files for publishing, we first need to tell GitHub what this commit is all about. Fill in the “Summary” text input, located near the bottom left of the user interface, with a high-level title of what this commit entails; something simple like, “My first commit! </w:t>
      </w:r>
      <w:r>
        <w:rPr>
          <w:rFonts w:ascii="Segoe UI Emoji" w:hAnsi="Segoe UI Emoji" w:cs="Segoe UI Emoji"/>
        </w:rPr>
        <w:t>😀</w:t>
      </w:r>
      <w:r>
        <w:t>” works just fine in this instance.</w:t>
      </w:r>
    </w:p>
    <w:p w14:paraId="4F300705" w14:textId="77777777" w:rsidR="00C558FF" w:rsidRDefault="00C558FF" w:rsidP="00C558FF">
      <w:pPr>
        <w:pStyle w:val="NormalWeb"/>
        <w:ind w:left="1440"/>
      </w:pPr>
      <w:r>
        <w:t xml:space="preserve">Optionally, you can add more details about the commit in the “Description” text box. </w:t>
      </w:r>
      <w:proofErr w:type="gramStart"/>
      <w:r>
        <w:t>Usually</w:t>
      </w:r>
      <w:proofErr w:type="gramEnd"/>
      <w:r>
        <w:t xml:space="preserve"> you’d want to include things like what changed; maybe you fixed a bug or added some new content. It’s great to have these notes available for other developers or even future you to make sure you know why you made those changes oh so long ago!</w:t>
      </w:r>
    </w:p>
    <w:p w14:paraId="4FE384BC" w14:textId="77777777" w:rsidR="00C558FF" w:rsidRDefault="00C558FF" w:rsidP="00C558FF">
      <w:pPr>
        <w:pStyle w:val="NormalWeb"/>
        <w:ind w:left="1440"/>
      </w:pPr>
      <w:r>
        <w:t>Once the “Summary” and optional “Description” fields are filled out to your liking, click the “Commit to master” button!</w:t>
      </w:r>
    </w:p>
    <w:p w14:paraId="666808F9" w14:textId="698EE4AF" w:rsidR="00C558FF" w:rsidRDefault="00C558FF" w:rsidP="00C558FF">
      <w:pPr>
        <w:pStyle w:val="NormalWeb"/>
        <w:ind w:left="1440"/>
      </w:pPr>
      <w:r>
        <w:t>8. Publish your website</w:t>
      </w:r>
    </w:p>
    <w:p w14:paraId="1C6E7BEC" w14:textId="77777777" w:rsidR="00C558FF" w:rsidRDefault="00C558FF" w:rsidP="00C558FF">
      <w:pPr>
        <w:pStyle w:val="NormalWeb"/>
        <w:ind w:left="1440"/>
      </w:pPr>
      <w:r>
        <w:t>After clicking the “Commit to master” button in the previous step, you may be wondering:</w:t>
      </w:r>
    </w:p>
    <w:p w14:paraId="272AD3A0" w14:textId="40C67809" w:rsidR="00C558FF" w:rsidRDefault="00C558FF" w:rsidP="00C558FF">
      <w:pPr>
        <w:pStyle w:val="NormalWeb"/>
        <w:ind w:left="1440"/>
      </w:pPr>
      <w:r>
        <w:t xml:space="preserve">    What just happened? My files are </w:t>
      </w:r>
      <w:r w:rsidR="00972FB2">
        <w:t>gone,</w:t>
      </w:r>
      <w:r>
        <w:t xml:space="preserve"> and the app is empty now!</w:t>
      </w:r>
    </w:p>
    <w:p w14:paraId="422F6D76" w14:textId="16FCF9F5" w:rsidR="00C558FF" w:rsidRDefault="00C558FF" w:rsidP="00C558FF">
      <w:pPr>
        <w:pStyle w:val="NormalWeb"/>
        <w:ind w:left="1440"/>
      </w:pPr>
      <w:r>
        <w:rPr>
          <w:rStyle w:val="Strong"/>
        </w:rPr>
        <w:t>Don’t fret!</w:t>
      </w:r>
      <w:r>
        <w:t xml:space="preserve"> In the bottom left corner of the GitHub Desktop interface there’s a little indicator that your commit was successful.</w:t>
      </w:r>
    </w:p>
    <w:p w14:paraId="020DE46E" w14:textId="3FF4999D" w:rsidR="003F6F85" w:rsidRDefault="003F6F85" w:rsidP="00C558FF">
      <w:pPr>
        <w:pStyle w:val="NormalWeb"/>
        <w:ind w:left="1440"/>
      </w:pPr>
      <w:r w:rsidRPr="003F6F85">
        <w:rPr>
          <w:highlight w:val="yellow"/>
        </w:rPr>
        <w:t xml:space="preserve">9. Use Windows Snipping Tool, take screen shot of web browsers of two files: </w:t>
      </w:r>
      <w:r w:rsidRPr="003F6F85">
        <w:rPr>
          <w:b/>
          <w:bCs/>
          <w:highlight w:val="yellow"/>
        </w:rPr>
        <w:t>HelloWorld.html</w:t>
      </w:r>
      <w:r w:rsidRPr="003F6F85">
        <w:rPr>
          <w:highlight w:val="yellow"/>
        </w:rPr>
        <w:t xml:space="preserve"> and </w:t>
      </w:r>
      <w:r w:rsidRPr="003F6F85">
        <w:rPr>
          <w:b/>
          <w:bCs/>
          <w:highlight w:val="yellow"/>
        </w:rPr>
        <w:t>index.html files</w:t>
      </w:r>
      <w:r w:rsidRPr="003F6F85">
        <w:rPr>
          <w:highlight w:val="yellow"/>
        </w:rPr>
        <w:t xml:space="preserve"> from your [username</w:t>
      </w:r>
      <w:r w:rsidR="00972FB2" w:rsidRPr="003F6F85">
        <w:rPr>
          <w:highlight w:val="yellow"/>
        </w:rPr>
        <w:t>]. github.io</w:t>
      </w:r>
    </w:p>
    <w:p w14:paraId="25B5EBB0" w14:textId="3F0D5A1E" w:rsidR="008D0484" w:rsidRDefault="006B3224" w:rsidP="00C558FF">
      <w:pPr>
        <w:pStyle w:val="NormalWeb"/>
        <w:ind w:left="1440"/>
      </w:pPr>
      <w:r>
        <w:rPr>
          <w:noProof/>
        </w:rPr>
        <w:lastRenderedPageBreak/>
        <w:drawing>
          <wp:inline distT="0" distB="0" distL="0" distR="0" wp14:anchorId="7E470A6F" wp14:editId="2B7406E0">
            <wp:extent cx="5224068" cy="3265164"/>
            <wp:effectExtent l="0" t="0" r="0" b="0"/>
            <wp:docPr id="37" name="Picture 3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Word&#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90917" cy="3431951"/>
                    </a:xfrm>
                    <a:prstGeom prst="rect">
                      <a:avLst/>
                    </a:prstGeom>
                  </pic:spPr>
                </pic:pic>
              </a:graphicData>
            </a:graphic>
          </wp:inline>
        </w:drawing>
      </w:r>
    </w:p>
    <w:p w14:paraId="349DCF66" w14:textId="013474B4" w:rsidR="003F6F85" w:rsidRDefault="00260346" w:rsidP="00EC06A1">
      <w:pPr>
        <w:pStyle w:val="NormalWeb"/>
        <w:ind w:left="1440"/>
      </w:pPr>
      <w:r>
        <w:rPr>
          <w:noProof/>
        </w:rPr>
        <w:drawing>
          <wp:inline distT="0" distB="0" distL="0" distR="0" wp14:anchorId="02F06FB6" wp14:editId="38A6018B">
            <wp:extent cx="4698768" cy="2936839"/>
            <wp:effectExtent l="0" t="0" r="635" b="0"/>
            <wp:docPr id="45" name="Picture 4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 Word&#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08759" cy="3005586"/>
                    </a:xfrm>
                    <a:prstGeom prst="rect">
                      <a:avLst/>
                    </a:prstGeom>
                  </pic:spPr>
                </pic:pic>
              </a:graphicData>
            </a:graphic>
          </wp:inline>
        </w:drawing>
      </w:r>
    </w:p>
    <w:p w14:paraId="6037E1A1" w14:textId="0A353736" w:rsidR="003F6F85" w:rsidRDefault="003F6F85" w:rsidP="00C558FF">
      <w:pPr>
        <w:pStyle w:val="NormalWeb"/>
        <w:ind w:left="1440"/>
      </w:pPr>
      <w:r>
        <w:t xml:space="preserve">For instance, mine domain is </w:t>
      </w:r>
      <w:hyperlink r:id="rId37" w:history="1">
        <w:r w:rsidRPr="00E33517">
          <w:rPr>
            <w:rStyle w:val="Hyperlink"/>
          </w:rPr>
          <w:t>https://dandao.github.io/</w:t>
        </w:r>
      </w:hyperlink>
    </w:p>
    <w:p w14:paraId="3693CC76" w14:textId="6BF20D49" w:rsidR="003F6F85" w:rsidRDefault="003F6F85" w:rsidP="00C558FF">
      <w:pPr>
        <w:pStyle w:val="NormalWeb"/>
        <w:ind w:left="1440"/>
      </w:pPr>
      <w:r w:rsidRPr="003F6F85">
        <w:rPr>
          <w:highlight w:val="yellow"/>
        </w:rPr>
        <w:t xml:space="preserve">What is your GitHub domain? </w:t>
      </w:r>
      <w:hyperlink r:id="rId38" w:history="1">
        <w:r w:rsidR="008D0484" w:rsidRPr="00CB1490">
          <w:rPr>
            <w:rStyle w:val="Hyperlink"/>
            <w:highlight w:val="yellow"/>
          </w:rPr>
          <w:t>https://nrtesfa.github.io/nayabtesfa</w:t>
        </w:r>
        <w:r w:rsidR="008D0484" w:rsidRPr="00CB1490">
          <w:rPr>
            <w:rStyle w:val="Hyperlink"/>
          </w:rPr>
          <w:t>/</w:t>
        </w:r>
      </w:hyperlink>
    </w:p>
    <w:p w14:paraId="7956CA23" w14:textId="77777777" w:rsidR="008D0484" w:rsidRDefault="008D0484" w:rsidP="00C558FF">
      <w:pPr>
        <w:pStyle w:val="NormalWeb"/>
        <w:ind w:left="1440"/>
      </w:pPr>
    </w:p>
    <w:p w14:paraId="35B7733B" w14:textId="77777777" w:rsidR="00B22ECE" w:rsidRDefault="00B22ECE" w:rsidP="00C558FF">
      <w:pPr>
        <w:pStyle w:val="NormalWeb"/>
        <w:ind w:left="1440"/>
      </w:pPr>
    </w:p>
    <w:p w14:paraId="06154F23" w14:textId="77777777" w:rsidR="002B69C2" w:rsidRPr="002B69C2" w:rsidRDefault="002B69C2" w:rsidP="002B69C2">
      <w:pPr>
        <w:rPr>
          <w:b/>
          <w:bCs/>
        </w:rPr>
      </w:pPr>
      <w:r w:rsidRPr="002B69C2">
        <w:rPr>
          <w:b/>
          <w:bCs/>
        </w:rPr>
        <w:t xml:space="preserve">Submit this document to </w:t>
      </w:r>
      <w:proofErr w:type="spellStart"/>
      <w:r w:rsidRPr="002B69C2">
        <w:rPr>
          <w:b/>
          <w:bCs/>
        </w:rPr>
        <w:t>eCampus</w:t>
      </w:r>
      <w:proofErr w:type="spellEnd"/>
      <w:r w:rsidRPr="002B69C2">
        <w:rPr>
          <w:b/>
          <w:bCs/>
        </w:rPr>
        <w:t xml:space="preserve"> &gt; Submit Your Assignment Here &gt; Class Exercise #1 Submit Here. Refer to the syllabi course calendar for due date.</w:t>
      </w:r>
    </w:p>
    <w:p w14:paraId="39EC8421" w14:textId="0C996250" w:rsidR="005F5729" w:rsidRPr="005F5729" w:rsidRDefault="00437BDD" w:rsidP="002B69C2">
      <w:pPr>
        <w:pStyle w:val="NormalWeb"/>
        <w:rPr>
          <w:b/>
          <w:bCs/>
        </w:rPr>
      </w:pPr>
      <w:r>
        <w:rPr>
          <w:b/>
          <w:bCs/>
        </w:rPr>
        <w:t xml:space="preserve">NOTE: </w:t>
      </w:r>
      <w:r>
        <w:t>P</w:t>
      </w:r>
      <w:r w:rsidRPr="00437BDD">
        <w:t xml:space="preserve">lease follow the instruction from Task C three videos, you will need to link from the index.html to HelloWorld.html, and from HelloWorld.html bac to index.html. All codes are </w:t>
      </w:r>
      <w:r w:rsidR="00393874" w:rsidRPr="00437BDD">
        <w:t>demonstrated</w:t>
      </w:r>
      <w:r w:rsidRPr="00437BDD">
        <w:t xml:space="preserve"> in the Task C.2 videos.</w:t>
      </w:r>
    </w:p>
    <w:sectPr w:rsidR="005F5729" w:rsidRPr="005F5729" w:rsidSect="00633E60">
      <w:headerReference w:type="default" r:id="rId39"/>
      <w:footerReference w:type="default" r:id="rId40"/>
      <w:pgSz w:w="11906" w:h="16838"/>
      <w:pgMar w:top="450" w:right="566" w:bottom="1134" w:left="63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18EBE" w14:textId="77777777" w:rsidR="006A5EC2" w:rsidRDefault="006A5EC2">
      <w:r>
        <w:separator/>
      </w:r>
    </w:p>
  </w:endnote>
  <w:endnote w:type="continuationSeparator" w:id="0">
    <w:p w14:paraId="70420555" w14:textId="77777777" w:rsidR="006A5EC2" w:rsidRDefault="006A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12A6" w14:textId="77777777" w:rsidR="00045808" w:rsidRDefault="00045808">
    <w:pPr>
      <w:pStyle w:val="Footer"/>
      <w:jc w:val="center"/>
    </w:pPr>
    <w:r>
      <w:rPr>
        <w:rStyle w:val="PageNumber"/>
      </w:rPr>
      <w:fldChar w:fldCharType="begin"/>
    </w:r>
    <w:r>
      <w:rPr>
        <w:rStyle w:val="PageNumber"/>
      </w:rPr>
      <w:instrText xml:space="preserve"> PAGE </w:instrText>
    </w:r>
    <w:r>
      <w:rPr>
        <w:rStyle w:val="PageNumber"/>
      </w:rPr>
      <w:fldChar w:fldCharType="separate"/>
    </w:r>
    <w:r w:rsidR="001B2A5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E5200" w14:textId="77777777" w:rsidR="006A5EC2" w:rsidRDefault="006A5EC2">
      <w:r>
        <w:separator/>
      </w:r>
    </w:p>
  </w:footnote>
  <w:footnote w:type="continuationSeparator" w:id="0">
    <w:p w14:paraId="27EAB2A5" w14:textId="77777777" w:rsidR="006A5EC2" w:rsidRDefault="006A5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BA36" w14:textId="26055EC1" w:rsidR="00BC76AB" w:rsidRDefault="00BC76AB" w:rsidP="00BC76AB">
    <w:pPr>
      <w:pStyle w:val="Header"/>
      <w:tabs>
        <w:tab w:val="clear" w:pos="4153"/>
        <w:tab w:val="clear" w:pos="8306"/>
        <w:tab w:val="center" w:pos="4819"/>
        <w:tab w:val="right" w:pos="9638"/>
      </w:tabs>
    </w:pPr>
    <w:r>
      <w:tab/>
    </w:r>
    <w:r>
      <w:tab/>
    </w:r>
    <w:r w:rsidRPr="00541909">
      <w:rPr>
        <w:highlight w:val="yellow"/>
      </w:rPr>
      <w:t xml:space="preserve">Name: </w:t>
    </w:r>
    <w:r w:rsidR="00D56C8F">
      <w:rPr>
        <w:highlight w:val="yellow"/>
      </w:rPr>
      <w:t>Nayab Tesfa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E62"/>
    <w:multiLevelType w:val="hybridMultilevel"/>
    <w:tmpl w:val="484295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5B7CE3"/>
    <w:multiLevelType w:val="hybridMultilevel"/>
    <w:tmpl w:val="A2B8E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2DCC"/>
    <w:multiLevelType w:val="hybridMultilevel"/>
    <w:tmpl w:val="B17C6042"/>
    <w:lvl w:ilvl="0" w:tplc="5F7C9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41216"/>
    <w:multiLevelType w:val="hybridMultilevel"/>
    <w:tmpl w:val="2144A834"/>
    <w:lvl w:ilvl="0" w:tplc="ACCCC0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FE22D3"/>
    <w:multiLevelType w:val="hybridMultilevel"/>
    <w:tmpl w:val="686A28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F417B3"/>
    <w:multiLevelType w:val="hybridMultilevel"/>
    <w:tmpl w:val="B826FCD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7E4BA6"/>
    <w:multiLevelType w:val="hybridMultilevel"/>
    <w:tmpl w:val="DAD6F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A63AE3"/>
    <w:multiLevelType w:val="hybridMultilevel"/>
    <w:tmpl w:val="AC0E3F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3E0E3F"/>
    <w:multiLevelType w:val="hybridMultilevel"/>
    <w:tmpl w:val="6F42A8D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5174BD"/>
    <w:multiLevelType w:val="hybridMultilevel"/>
    <w:tmpl w:val="8F3C77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965913"/>
    <w:multiLevelType w:val="hybridMultilevel"/>
    <w:tmpl w:val="029A4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731F99"/>
    <w:multiLevelType w:val="hybridMultilevel"/>
    <w:tmpl w:val="C26894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F71CF8"/>
    <w:multiLevelType w:val="hybridMultilevel"/>
    <w:tmpl w:val="B826FC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56C78"/>
    <w:multiLevelType w:val="hybridMultilevel"/>
    <w:tmpl w:val="F08E21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FF2B45"/>
    <w:multiLevelType w:val="hybridMultilevel"/>
    <w:tmpl w:val="7F320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A766EB"/>
    <w:multiLevelType w:val="hybridMultilevel"/>
    <w:tmpl w:val="12128772"/>
    <w:lvl w:ilvl="0" w:tplc="9BC0A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08725E"/>
    <w:multiLevelType w:val="hybridMultilevel"/>
    <w:tmpl w:val="8A22A8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9134A5"/>
    <w:multiLevelType w:val="hybridMultilevel"/>
    <w:tmpl w:val="C8645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040B50"/>
    <w:multiLevelType w:val="hybridMultilevel"/>
    <w:tmpl w:val="6CAEB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6523937">
    <w:abstractNumId w:val="0"/>
  </w:num>
  <w:num w:numId="2" w16cid:durableId="383679272">
    <w:abstractNumId w:val="18"/>
  </w:num>
  <w:num w:numId="3" w16cid:durableId="1737119891">
    <w:abstractNumId w:val="9"/>
  </w:num>
  <w:num w:numId="4" w16cid:durableId="1041130823">
    <w:abstractNumId w:val="4"/>
  </w:num>
  <w:num w:numId="5" w16cid:durableId="826477063">
    <w:abstractNumId w:val="13"/>
  </w:num>
  <w:num w:numId="6" w16cid:durableId="2060200853">
    <w:abstractNumId w:val="11"/>
  </w:num>
  <w:num w:numId="7" w16cid:durableId="627123720">
    <w:abstractNumId w:val="7"/>
  </w:num>
  <w:num w:numId="8" w16cid:durableId="644509857">
    <w:abstractNumId w:val="5"/>
  </w:num>
  <w:num w:numId="9" w16cid:durableId="33387988">
    <w:abstractNumId w:val="10"/>
  </w:num>
  <w:num w:numId="10" w16cid:durableId="721565723">
    <w:abstractNumId w:val="16"/>
  </w:num>
  <w:num w:numId="11" w16cid:durableId="804153741">
    <w:abstractNumId w:val="12"/>
  </w:num>
  <w:num w:numId="12" w16cid:durableId="1214468087">
    <w:abstractNumId w:val="17"/>
  </w:num>
  <w:num w:numId="13" w16cid:durableId="451679918">
    <w:abstractNumId w:val="8"/>
  </w:num>
  <w:num w:numId="14" w16cid:durableId="1537429984">
    <w:abstractNumId w:val="6"/>
  </w:num>
  <w:num w:numId="15" w16cid:durableId="1087073857">
    <w:abstractNumId w:val="14"/>
  </w:num>
  <w:num w:numId="16" w16cid:durableId="387342598">
    <w:abstractNumId w:val="15"/>
  </w:num>
  <w:num w:numId="17" w16cid:durableId="1869368619">
    <w:abstractNumId w:val="1"/>
  </w:num>
  <w:num w:numId="18" w16cid:durableId="498351205">
    <w:abstractNumId w:val="2"/>
  </w:num>
  <w:num w:numId="19" w16cid:durableId="1070351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5B"/>
    <w:rsid w:val="00043D49"/>
    <w:rsid w:val="00045808"/>
    <w:rsid w:val="000C3330"/>
    <w:rsid w:val="0011291D"/>
    <w:rsid w:val="00113176"/>
    <w:rsid w:val="00136B63"/>
    <w:rsid w:val="001B2A5B"/>
    <w:rsid w:val="002251DE"/>
    <w:rsid w:val="0022778D"/>
    <w:rsid w:val="002407A9"/>
    <w:rsid w:val="00260346"/>
    <w:rsid w:val="002633D3"/>
    <w:rsid w:val="002B486D"/>
    <w:rsid w:val="002B69C2"/>
    <w:rsid w:val="00315606"/>
    <w:rsid w:val="003278D3"/>
    <w:rsid w:val="00330025"/>
    <w:rsid w:val="00334BB9"/>
    <w:rsid w:val="00391566"/>
    <w:rsid w:val="00393645"/>
    <w:rsid w:val="00393874"/>
    <w:rsid w:val="003A4A35"/>
    <w:rsid w:val="003A5AEB"/>
    <w:rsid w:val="003B6033"/>
    <w:rsid w:val="003F6F85"/>
    <w:rsid w:val="00437BDD"/>
    <w:rsid w:val="004607B7"/>
    <w:rsid w:val="004D2D4F"/>
    <w:rsid w:val="004E0DFE"/>
    <w:rsid w:val="00530773"/>
    <w:rsid w:val="0054010B"/>
    <w:rsid w:val="00541909"/>
    <w:rsid w:val="005530F4"/>
    <w:rsid w:val="0058633A"/>
    <w:rsid w:val="005F5729"/>
    <w:rsid w:val="00622CBD"/>
    <w:rsid w:val="00633E60"/>
    <w:rsid w:val="006804D2"/>
    <w:rsid w:val="006A5EC2"/>
    <w:rsid w:val="006B3224"/>
    <w:rsid w:val="00710D7C"/>
    <w:rsid w:val="00717581"/>
    <w:rsid w:val="00726B72"/>
    <w:rsid w:val="00775F5B"/>
    <w:rsid w:val="007A5415"/>
    <w:rsid w:val="007C43BE"/>
    <w:rsid w:val="00852DF2"/>
    <w:rsid w:val="008717E9"/>
    <w:rsid w:val="00872DF3"/>
    <w:rsid w:val="008965F7"/>
    <w:rsid w:val="008A26AD"/>
    <w:rsid w:val="008D0484"/>
    <w:rsid w:val="00972FB2"/>
    <w:rsid w:val="009D3D99"/>
    <w:rsid w:val="00A17181"/>
    <w:rsid w:val="00A23E08"/>
    <w:rsid w:val="00A71CAD"/>
    <w:rsid w:val="00A82ABF"/>
    <w:rsid w:val="00B05B4E"/>
    <w:rsid w:val="00B22ECE"/>
    <w:rsid w:val="00B26543"/>
    <w:rsid w:val="00B30B83"/>
    <w:rsid w:val="00B66F05"/>
    <w:rsid w:val="00B81184"/>
    <w:rsid w:val="00BC5CB6"/>
    <w:rsid w:val="00BC76AB"/>
    <w:rsid w:val="00BE028E"/>
    <w:rsid w:val="00BF7F64"/>
    <w:rsid w:val="00C026FD"/>
    <w:rsid w:val="00C1016B"/>
    <w:rsid w:val="00C558FF"/>
    <w:rsid w:val="00CC3BA9"/>
    <w:rsid w:val="00CF4AFC"/>
    <w:rsid w:val="00D34DD7"/>
    <w:rsid w:val="00D56C8F"/>
    <w:rsid w:val="00D573FF"/>
    <w:rsid w:val="00D61E94"/>
    <w:rsid w:val="00E07B48"/>
    <w:rsid w:val="00E17197"/>
    <w:rsid w:val="00E36A4B"/>
    <w:rsid w:val="00E40B0F"/>
    <w:rsid w:val="00EC06A1"/>
    <w:rsid w:val="00EC303B"/>
    <w:rsid w:val="00EF7AE9"/>
    <w:rsid w:val="00F0684D"/>
    <w:rsid w:val="00FD7E5A"/>
    <w:rsid w:val="00FE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1B096"/>
  <w15:chartTrackingRefBased/>
  <w15:docId w15:val="{81ADA336-307B-4CDA-9346-F1FC0D8C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spacing w:before="240" w:after="60"/>
      <w:jc w:val="center"/>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iCs/>
      <w:sz w:val="28"/>
      <w:szCs w:val="28"/>
      <w:u w:val="single"/>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CC3BA9"/>
    <w:rPr>
      <w:color w:val="0563C1" w:themeColor="hyperlink"/>
      <w:u w:val="single"/>
    </w:rPr>
  </w:style>
  <w:style w:type="character" w:styleId="UnresolvedMention">
    <w:name w:val="Unresolved Mention"/>
    <w:basedOn w:val="DefaultParagraphFont"/>
    <w:uiPriority w:val="99"/>
    <w:semiHidden/>
    <w:unhideWhenUsed/>
    <w:rsid w:val="00CC3BA9"/>
    <w:rPr>
      <w:color w:val="605E5C"/>
      <w:shd w:val="clear" w:color="auto" w:fill="E1DFDD"/>
    </w:rPr>
  </w:style>
  <w:style w:type="paragraph" w:styleId="ListParagraph">
    <w:name w:val="List Paragraph"/>
    <w:basedOn w:val="Normal"/>
    <w:uiPriority w:val="34"/>
    <w:qFormat/>
    <w:rsid w:val="00B05B4E"/>
    <w:pPr>
      <w:ind w:left="720"/>
      <w:contextualSpacing/>
    </w:pPr>
  </w:style>
  <w:style w:type="character" w:styleId="FollowedHyperlink">
    <w:name w:val="FollowedHyperlink"/>
    <w:basedOn w:val="DefaultParagraphFont"/>
    <w:rsid w:val="006804D2"/>
    <w:rPr>
      <w:color w:val="954F72" w:themeColor="followedHyperlink"/>
      <w:u w:val="single"/>
    </w:rPr>
  </w:style>
  <w:style w:type="paragraph" w:styleId="NoSpacing">
    <w:name w:val="No Spacing"/>
    <w:uiPriority w:val="1"/>
    <w:qFormat/>
    <w:rsid w:val="00FD7E5A"/>
    <w:rPr>
      <w:rFonts w:ascii="Verdana" w:hAnsi="Verdana" w:cs="Arial"/>
      <w:szCs w:val="24"/>
      <w:lang w:val="en-GB"/>
    </w:rPr>
  </w:style>
  <w:style w:type="paragraph" w:styleId="NormalWeb">
    <w:name w:val="Normal (Web)"/>
    <w:basedOn w:val="Normal"/>
    <w:uiPriority w:val="99"/>
    <w:unhideWhenUsed/>
    <w:rsid w:val="004607B7"/>
    <w:pPr>
      <w:spacing w:before="100" w:beforeAutospacing="1" w:after="100" w:afterAutospacing="1"/>
    </w:pPr>
    <w:rPr>
      <w:rFonts w:ascii="Times New Roman" w:hAnsi="Times New Roman" w:cs="Times New Roman"/>
      <w:sz w:val="24"/>
      <w:lang w:val="en-US"/>
    </w:rPr>
  </w:style>
  <w:style w:type="character" w:styleId="Strong">
    <w:name w:val="Strong"/>
    <w:basedOn w:val="DefaultParagraphFont"/>
    <w:uiPriority w:val="22"/>
    <w:qFormat/>
    <w:rsid w:val="004607B7"/>
    <w:rPr>
      <w:b/>
      <w:bCs/>
    </w:rPr>
  </w:style>
  <w:style w:type="character" w:styleId="Emphasis">
    <w:name w:val="Emphasis"/>
    <w:basedOn w:val="DefaultParagraphFont"/>
    <w:uiPriority w:val="20"/>
    <w:qFormat/>
    <w:rsid w:val="00D573FF"/>
    <w:rPr>
      <w:i/>
      <w:iCs/>
    </w:rPr>
  </w:style>
  <w:style w:type="paragraph" w:customStyle="1" w:styleId="hw">
    <w:name w:val="hw"/>
    <w:basedOn w:val="Normal"/>
    <w:rsid w:val="00D573FF"/>
    <w:pPr>
      <w:spacing w:before="100" w:beforeAutospacing="1" w:after="100" w:afterAutospacing="1"/>
    </w:pPr>
    <w:rPr>
      <w:rFonts w:ascii="Times New Roman" w:hAnsi="Times New Roman" w:cs="Times New Roman"/>
      <w:sz w:val="24"/>
      <w:lang w:val="en-US"/>
    </w:rPr>
  </w:style>
  <w:style w:type="character" w:styleId="HTMLCode">
    <w:name w:val="HTML Code"/>
    <w:basedOn w:val="DefaultParagraphFont"/>
    <w:uiPriority w:val="99"/>
    <w:unhideWhenUsed/>
    <w:rsid w:val="00D573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0737">
      <w:bodyDiv w:val="1"/>
      <w:marLeft w:val="0"/>
      <w:marRight w:val="0"/>
      <w:marTop w:val="0"/>
      <w:marBottom w:val="0"/>
      <w:divBdr>
        <w:top w:val="none" w:sz="0" w:space="0" w:color="auto"/>
        <w:left w:val="none" w:sz="0" w:space="0" w:color="auto"/>
        <w:bottom w:val="none" w:sz="0" w:space="0" w:color="auto"/>
        <w:right w:val="none" w:sz="0" w:space="0" w:color="auto"/>
      </w:divBdr>
    </w:div>
    <w:div w:id="660353732">
      <w:bodyDiv w:val="1"/>
      <w:marLeft w:val="0"/>
      <w:marRight w:val="0"/>
      <w:marTop w:val="0"/>
      <w:marBottom w:val="0"/>
      <w:divBdr>
        <w:top w:val="none" w:sz="0" w:space="0" w:color="auto"/>
        <w:left w:val="none" w:sz="0" w:space="0" w:color="auto"/>
        <w:bottom w:val="none" w:sz="0" w:space="0" w:color="auto"/>
        <w:right w:val="none" w:sz="0" w:space="0" w:color="auto"/>
      </w:divBdr>
    </w:div>
    <w:div w:id="884022896">
      <w:bodyDiv w:val="1"/>
      <w:marLeft w:val="0"/>
      <w:marRight w:val="0"/>
      <w:marTop w:val="0"/>
      <w:marBottom w:val="0"/>
      <w:divBdr>
        <w:top w:val="none" w:sz="0" w:space="0" w:color="auto"/>
        <w:left w:val="none" w:sz="0" w:space="0" w:color="auto"/>
        <w:bottom w:val="none" w:sz="0" w:space="0" w:color="auto"/>
        <w:right w:val="none" w:sz="0" w:space="0" w:color="auto"/>
      </w:divBdr>
    </w:div>
    <w:div w:id="971130264">
      <w:bodyDiv w:val="1"/>
      <w:marLeft w:val="0"/>
      <w:marRight w:val="0"/>
      <w:marTop w:val="0"/>
      <w:marBottom w:val="0"/>
      <w:divBdr>
        <w:top w:val="none" w:sz="0" w:space="0" w:color="auto"/>
        <w:left w:val="none" w:sz="0" w:space="0" w:color="auto"/>
        <w:bottom w:val="none" w:sz="0" w:space="0" w:color="auto"/>
        <w:right w:val="none" w:sz="0" w:space="0" w:color="auto"/>
      </w:divBdr>
    </w:div>
    <w:div w:id="1340085613">
      <w:bodyDiv w:val="1"/>
      <w:marLeft w:val="0"/>
      <w:marRight w:val="0"/>
      <w:marTop w:val="0"/>
      <w:marBottom w:val="0"/>
      <w:divBdr>
        <w:top w:val="none" w:sz="0" w:space="0" w:color="auto"/>
        <w:left w:val="none" w:sz="0" w:space="0" w:color="auto"/>
        <w:bottom w:val="none" w:sz="0" w:space="0" w:color="auto"/>
        <w:right w:val="none" w:sz="0" w:space="0" w:color="auto"/>
      </w:divBdr>
    </w:div>
    <w:div w:id="14032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watch?v=eWiKHNmxqY0" TargetMode="External"/><Relationship Id="rId39" Type="http://schemas.openxmlformats.org/officeDocument/2006/relationships/header" Target="header1.xml"/><Relationship Id="rId21" Type="http://schemas.openxmlformats.org/officeDocument/2006/relationships/hyperlink" Target="https://github.com/"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_CNsvn-ZfjA"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dandao.github.io/"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de.visualstudio.com/download" TargetMode="External"/><Relationship Id="rId23" Type="http://schemas.openxmlformats.org/officeDocument/2006/relationships/hyperlink" Target="https://desktop.github.com/" TargetMode="External"/><Relationship Id="rId28" Type="http://schemas.openxmlformats.org/officeDocument/2006/relationships/hyperlink" Target="https://www.youtube.com/watch?v=cGCgTeyFrLU" TargetMode="Externa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desktop.github.com/"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youtube.com/watch?v=UNngv34gACQ" TargetMode="External"/><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hyperlink" Target="https://www.youtube.com/watch?v=k1ZyW_SpgmU&amp;feature=youtu.be" TargetMode="External"/><Relationship Id="rId17" Type="http://schemas.openxmlformats.org/officeDocument/2006/relationships/hyperlink" Target="https://filezilla-project.org/download.php?platform=win64" TargetMode="External"/><Relationship Id="rId25" Type="http://schemas.openxmlformats.org/officeDocument/2006/relationships/hyperlink" Target="http://www.mmlab2.rlc.dcccd.edu" TargetMode="External"/><Relationship Id="rId33" Type="http://schemas.openxmlformats.org/officeDocument/2006/relationships/image" Target="media/image15.png"/><Relationship Id="rId38" Type="http://schemas.openxmlformats.org/officeDocument/2006/relationships/hyperlink" Target="https://nrtesfa.github.io/nayabtesf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Leia\leiatemplog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S:\Leia\leiatemplogo.dot</Template>
  <TotalTime>861</TotalTime>
  <Pages>14</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Class Exercise #1 - Getting Started</vt:lpstr>
    </vt:vector>
  </TitlesOfParts>
  <Company>Company</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Exercise #1 - Getting Started</dc:title>
  <dc:subject/>
  <dc:creator>tft-10</dc:creator>
  <cp:keywords/>
  <dc:description/>
  <cp:lastModifiedBy>Tesfa, Nayab R</cp:lastModifiedBy>
  <cp:revision>37</cp:revision>
  <cp:lastPrinted>2020-07-07T05:51:00Z</cp:lastPrinted>
  <dcterms:created xsi:type="dcterms:W3CDTF">2020-07-06T21:20:00Z</dcterms:created>
  <dcterms:modified xsi:type="dcterms:W3CDTF">2022-09-01T03:54:00Z</dcterms:modified>
</cp:coreProperties>
</file>